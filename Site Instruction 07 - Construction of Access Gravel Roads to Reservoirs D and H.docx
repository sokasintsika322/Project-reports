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640" w:type="dxa"/>
        <w:tblInd w:w="-34" w:type="dxa"/>
        <w:tblBorders>
          <w:top w:val="single" w:sz="8" w:space="0" w:color="BABFB7" w:themeColor="accent3"/>
          <w:left w:val="single" w:sz="8" w:space="0" w:color="BABFB7" w:themeColor="accent3"/>
          <w:bottom w:val="single" w:sz="8" w:space="0" w:color="BABFB7" w:themeColor="accent3"/>
          <w:right w:val="single" w:sz="8" w:space="0" w:color="BABFB7" w:themeColor="accent3"/>
          <w:insideH w:val="single" w:sz="8" w:space="0" w:color="BABFB7" w:themeColor="accent3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0"/>
        <w:gridCol w:w="3646"/>
        <w:gridCol w:w="1270"/>
        <w:gridCol w:w="2174"/>
      </w:tblGrid>
      <w:tr w:rsidR="00326063" w:rsidRPr="003E4DB2" w14:paraId="15AC9318" w14:textId="77777777" w:rsidTr="00110142">
        <w:trPr>
          <w:trHeight w:val="340"/>
        </w:trPr>
        <w:tc>
          <w:tcPr>
            <w:tcW w:w="2550" w:type="dxa"/>
            <w:tcBorders>
              <w:bottom w:val="single" w:sz="8" w:space="0" w:color="BABFB7" w:themeColor="accent3"/>
            </w:tcBorders>
            <w:shd w:val="clear" w:color="auto" w:fill="EFF0EF" w:themeFill="accent4"/>
            <w:vAlign w:val="center"/>
          </w:tcPr>
          <w:p w14:paraId="16A64593" w14:textId="7379456D" w:rsidR="00326063" w:rsidRDefault="00110142" w:rsidP="00BB5E33">
            <w:pPr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Zutari</w:t>
            </w:r>
            <w:proofErr w:type="spellEnd"/>
            <w:r w:rsidR="00326063">
              <w:rPr>
                <w:sz w:val="16"/>
                <w:szCs w:val="16"/>
                <w:lang w:val="en-GB"/>
              </w:rPr>
              <w:t xml:space="preserve"> Project Number</w:t>
            </w:r>
          </w:p>
        </w:tc>
        <w:sdt>
          <w:sdtPr>
            <w:rPr>
              <w:rStyle w:val="Style1"/>
            </w:rPr>
            <w:id w:val="-925486828"/>
            <w:placeholder>
              <w:docPart w:val="B2A44F7C4B814D11972524B0E96BFA67"/>
            </w:placeholder>
          </w:sdtPr>
          <w:sdtEndPr>
            <w:rPr>
              <w:rStyle w:val="DefaultParagraphFont"/>
              <w:b w:val="0"/>
              <w:lang w:val="en-GB"/>
            </w:rPr>
          </w:sdtEndPr>
          <w:sdtContent>
            <w:tc>
              <w:tcPr>
                <w:tcW w:w="3646" w:type="dxa"/>
                <w:tcBorders>
                  <w:bottom w:val="single" w:sz="8" w:space="0" w:color="BABFB7" w:themeColor="accent3"/>
                </w:tcBorders>
                <w:vAlign w:val="center"/>
              </w:tcPr>
              <w:p w14:paraId="03C7CE0E" w14:textId="409F30D8" w:rsidR="00326063" w:rsidRPr="003E4DB2" w:rsidRDefault="001F6B06" w:rsidP="00BB5E33">
                <w:pPr>
                  <w:rPr>
                    <w:b/>
                    <w:lang w:val="en-GB"/>
                  </w:rPr>
                </w:pPr>
                <w:r>
                  <w:rPr>
                    <w:rStyle w:val="Style1"/>
                  </w:rPr>
                  <w:t>1</w:t>
                </w:r>
                <w:r w:rsidR="001E716F">
                  <w:rPr>
                    <w:rStyle w:val="Style1"/>
                  </w:rPr>
                  <w:t>08883</w:t>
                </w:r>
              </w:p>
            </w:tc>
          </w:sdtContent>
        </w:sdt>
        <w:tc>
          <w:tcPr>
            <w:tcW w:w="1270" w:type="dxa"/>
            <w:tcBorders>
              <w:bottom w:val="single" w:sz="8" w:space="0" w:color="BABFB7" w:themeColor="accent3"/>
            </w:tcBorders>
            <w:shd w:val="clear" w:color="auto" w:fill="EFF0EF" w:themeFill="accent4"/>
            <w:vAlign w:val="center"/>
          </w:tcPr>
          <w:p w14:paraId="2338B02A" w14:textId="77777777" w:rsidR="00326063" w:rsidRDefault="00326063" w:rsidP="00BB5E33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SI No.</w:t>
            </w:r>
          </w:p>
        </w:tc>
        <w:sdt>
          <w:sdtPr>
            <w:rPr>
              <w:rStyle w:val="Style1"/>
            </w:rPr>
            <w:id w:val="397174465"/>
            <w:placeholder>
              <w:docPart w:val="7AABCAAC2F6740239DF0E32C9D579A50"/>
            </w:placeholder>
          </w:sdtPr>
          <w:sdtEndPr>
            <w:rPr>
              <w:rStyle w:val="DefaultParagraphFont"/>
              <w:b w:val="0"/>
              <w:lang w:val="en-GB"/>
            </w:rPr>
          </w:sdtEndPr>
          <w:sdtContent>
            <w:tc>
              <w:tcPr>
                <w:tcW w:w="2174" w:type="dxa"/>
                <w:tcBorders>
                  <w:bottom w:val="single" w:sz="8" w:space="0" w:color="BABFB7" w:themeColor="accent3"/>
                </w:tcBorders>
                <w:vAlign w:val="center"/>
              </w:tcPr>
              <w:p w14:paraId="50CAF883" w14:textId="37053DC9" w:rsidR="00326063" w:rsidRPr="003E4DB2" w:rsidRDefault="00F408D0" w:rsidP="00BB5E33">
                <w:pPr>
                  <w:rPr>
                    <w:b/>
                    <w:lang w:val="en-GB"/>
                  </w:rPr>
                </w:pPr>
                <w:r>
                  <w:rPr>
                    <w:rStyle w:val="Style1"/>
                  </w:rPr>
                  <w:t>0</w:t>
                </w:r>
                <w:r w:rsidR="00A57AEE">
                  <w:rPr>
                    <w:rStyle w:val="Style1"/>
                  </w:rPr>
                  <w:t>7</w:t>
                </w:r>
              </w:p>
            </w:tc>
          </w:sdtContent>
        </w:sdt>
      </w:tr>
      <w:tr w:rsidR="00326063" w:rsidRPr="003E4DB2" w14:paraId="29AFD8C8" w14:textId="77777777" w:rsidTr="00110142">
        <w:trPr>
          <w:trHeight w:val="340"/>
        </w:trPr>
        <w:tc>
          <w:tcPr>
            <w:tcW w:w="2550" w:type="dxa"/>
            <w:tcBorders>
              <w:right w:val="nil"/>
            </w:tcBorders>
            <w:shd w:val="clear" w:color="auto" w:fill="EFF0EF" w:themeFill="accent4"/>
            <w:vAlign w:val="center"/>
          </w:tcPr>
          <w:p w14:paraId="1893C541" w14:textId="77777777" w:rsidR="00326063" w:rsidRPr="003E4DB2" w:rsidRDefault="00326063" w:rsidP="00BB5E33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Contract</w:t>
            </w:r>
            <w:r w:rsidRPr="003E4DB2">
              <w:rPr>
                <w:sz w:val="16"/>
                <w:szCs w:val="16"/>
                <w:lang w:val="en-GB"/>
              </w:rPr>
              <w:t xml:space="preserve"> </w:t>
            </w:r>
            <w:r>
              <w:rPr>
                <w:sz w:val="16"/>
                <w:szCs w:val="16"/>
                <w:lang w:val="en-GB"/>
              </w:rPr>
              <w:t>n</w:t>
            </w:r>
            <w:r w:rsidRPr="003E4DB2">
              <w:rPr>
                <w:sz w:val="16"/>
                <w:szCs w:val="16"/>
                <w:lang w:val="en-GB"/>
              </w:rPr>
              <w:t>umber</w:t>
            </w:r>
          </w:p>
        </w:tc>
        <w:sdt>
          <w:sdtPr>
            <w:rPr>
              <w:rStyle w:val="Style1"/>
            </w:rPr>
            <w:id w:val="1108017558"/>
            <w:placeholder>
              <w:docPart w:val="B63B91C543B3431BA54A30F16200334C"/>
            </w:placeholder>
          </w:sdtPr>
          <w:sdtEndPr>
            <w:rPr>
              <w:rStyle w:val="DefaultParagraphFont"/>
              <w:b w:val="0"/>
              <w:lang w:val="en-GB"/>
            </w:rPr>
          </w:sdtEndPr>
          <w:sdtContent>
            <w:tc>
              <w:tcPr>
                <w:tcW w:w="7090" w:type="dxa"/>
                <w:gridSpan w:val="3"/>
                <w:tcBorders>
                  <w:left w:val="nil"/>
                </w:tcBorders>
                <w:vAlign w:val="center"/>
              </w:tcPr>
              <w:p w14:paraId="780317AA" w14:textId="5CA33586" w:rsidR="00326063" w:rsidRPr="00AC6BD2" w:rsidRDefault="001E716F" w:rsidP="00BB5E33">
                <w:pPr>
                  <w:rPr>
                    <w:b/>
                    <w:sz w:val="16"/>
                    <w:szCs w:val="16"/>
                    <w:lang w:val="en-GB"/>
                  </w:rPr>
                </w:pPr>
                <w:r w:rsidRPr="001E716F">
                  <w:rPr>
                    <w:rStyle w:val="Style1"/>
                  </w:rPr>
                  <w:t>AW202</w:t>
                </w:r>
                <w:r w:rsidR="005930B4">
                  <w:rPr>
                    <w:rStyle w:val="Style1"/>
                  </w:rPr>
                  <w:t>3</w:t>
                </w:r>
                <w:r w:rsidRPr="001E716F">
                  <w:rPr>
                    <w:rStyle w:val="Style1"/>
                  </w:rPr>
                  <w:t>/24/10</w:t>
                </w:r>
              </w:p>
            </w:tc>
          </w:sdtContent>
        </w:sdt>
      </w:tr>
    </w:tbl>
    <w:p w14:paraId="32DE0C9E" w14:textId="77777777" w:rsidR="00AC6BD2" w:rsidRDefault="00AC6BD2">
      <w:pPr>
        <w:rPr>
          <w:sz w:val="2"/>
        </w:rPr>
      </w:pPr>
    </w:p>
    <w:p w14:paraId="32DE0C9F" w14:textId="5DB07244" w:rsidR="00AC6BD2" w:rsidRPr="00AC6BD2" w:rsidRDefault="00AC6BD2">
      <w:pPr>
        <w:rPr>
          <w:sz w:val="2"/>
        </w:rPr>
      </w:pPr>
    </w:p>
    <w:tbl>
      <w:tblPr>
        <w:tblStyle w:val="TableGrid"/>
        <w:tblW w:w="9640" w:type="dxa"/>
        <w:tblInd w:w="-34" w:type="dxa"/>
        <w:tblBorders>
          <w:top w:val="single" w:sz="8" w:space="0" w:color="BABFB7" w:themeColor="accent3"/>
          <w:left w:val="single" w:sz="8" w:space="0" w:color="BABFB7" w:themeColor="accent3"/>
          <w:bottom w:val="single" w:sz="8" w:space="0" w:color="BABFB7" w:themeColor="accent3"/>
          <w:right w:val="single" w:sz="8" w:space="0" w:color="BABFB7" w:themeColor="accent3"/>
          <w:insideH w:val="single" w:sz="8" w:space="0" w:color="BABFB7" w:themeColor="accent3"/>
          <w:insideV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2552"/>
        <w:gridCol w:w="7088"/>
      </w:tblGrid>
      <w:tr w:rsidR="009520D4" w:rsidRPr="003E4DB2" w14:paraId="32DE0CA2" w14:textId="77777777" w:rsidTr="00B6688D">
        <w:trPr>
          <w:trHeight w:val="340"/>
        </w:trPr>
        <w:tc>
          <w:tcPr>
            <w:tcW w:w="2552" w:type="dxa"/>
            <w:shd w:val="clear" w:color="auto" w:fill="EFF0EF" w:themeFill="accent4"/>
            <w:vAlign w:val="center"/>
          </w:tcPr>
          <w:p w14:paraId="32DE0CA0" w14:textId="77777777" w:rsidR="009520D4" w:rsidRPr="003E4DB2" w:rsidRDefault="009520D4" w:rsidP="00F22CBD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Contract description</w:t>
            </w:r>
          </w:p>
        </w:tc>
        <w:sdt>
          <w:sdtPr>
            <w:rPr>
              <w:rStyle w:val="Style1"/>
            </w:rPr>
            <w:id w:val="-191609770"/>
            <w:placeholder>
              <w:docPart w:val="B2ECF710CF4F47DC9A5CC90DB1A99040"/>
            </w:placeholder>
          </w:sdtPr>
          <w:sdtEndPr>
            <w:rPr>
              <w:rStyle w:val="DefaultParagraphFont"/>
              <w:b w:val="0"/>
              <w:lang w:val="en-GB"/>
            </w:rPr>
          </w:sdtEndPr>
          <w:sdtContent>
            <w:tc>
              <w:tcPr>
                <w:tcW w:w="7088" w:type="dxa"/>
                <w:vAlign w:val="center"/>
              </w:tcPr>
              <w:p w14:paraId="32DE0CA1" w14:textId="332DE51E" w:rsidR="009520D4" w:rsidRPr="003E4DB2" w:rsidRDefault="00F32359" w:rsidP="00254D67">
                <w:pPr>
                  <w:rPr>
                    <w:b/>
                    <w:lang w:val="en-GB"/>
                  </w:rPr>
                </w:pPr>
                <w:r w:rsidRPr="00F32359">
                  <w:rPr>
                    <w:rStyle w:val="Style1"/>
                  </w:rPr>
                  <w:t>Coffee Bay Reginal Water Supply Scheme Phase 3B – Part A</w:t>
                </w:r>
                <w:r w:rsidR="007D4792">
                  <w:rPr>
                    <w:rStyle w:val="Style1"/>
                  </w:rPr>
                  <w:t>)</w:t>
                </w:r>
              </w:p>
            </w:tc>
          </w:sdtContent>
        </w:sdt>
      </w:tr>
      <w:tr w:rsidR="009520D4" w:rsidRPr="003E4DB2" w14:paraId="32DE0CA5" w14:textId="77777777" w:rsidTr="00B6688D">
        <w:trPr>
          <w:trHeight w:val="340"/>
        </w:trPr>
        <w:tc>
          <w:tcPr>
            <w:tcW w:w="2552" w:type="dxa"/>
            <w:tcBorders>
              <w:bottom w:val="single" w:sz="8" w:space="0" w:color="BABFB7" w:themeColor="accent3"/>
            </w:tcBorders>
            <w:shd w:val="clear" w:color="auto" w:fill="EFF0EF" w:themeFill="accent4"/>
            <w:vAlign w:val="center"/>
          </w:tcPr>
          <w:p w14:paraId="32DE0CA3" w14:textId="77777777" w:rsidR="009520D4" w:rsidRPr="003E4DB2" w:rsidRDefault="009520D4" w:rsidP="00F22CBD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Contractor</w:t>
            </w:r>
          </w:p>
        </w:tc>
        <w:sdt>
          <w:sdtPr>
            <w:rPr>
              <w:rStyle w:val="Style1"/>
            </w:rPr>
            <w:id w:val="-2014988126"/>
            <w:placeholder>
              <w:docPart w:val="D3334F89390F40B78FEAF63FFD54411F"/>
            </w:placeholder>
          </w:sdtPr>
          <w:sdtEndPr>
            <w:rPr>
              <w:rStyle w:val="DefaultParagraphFont"/>
              <w:b w:val="0"/>
              <w:lang w:val="en-GB"/>
            </w:rPr>
          </w:sdtEndPr>
          <w:sdtContent>
            <w:tc>
              <w:tcPr>
                <w:tcW w:w="7088" w:type="dxa"/>
                <w:tcBorders>
                  <w:bottom w:val="single" w:sz="8" w:space="0" w:color="BABFB7" w:themeColor="accent3"/>
                </w:tcBorders>
                <w:vAlign w:val="center"/>
              </w:tcPr>
              <w:p w14:paraId="32DE0CA4" w14:textId="05DD4AA9" w:rsidR="009520D4" w:rsidRPr="003E4DB2" w:rsidRDefault="00BF6603" w:rsidP="00F22CBD">
                <w:pPr>
                  <w:rPr>
                    <w:b/>
                    <w:lang w:val="en-GB"/>
                  </w:rPr>
                </w:pPr>
                <w:r w:rsidRPr="00632369">
                  <w:rPr>
                    <w:rStyle w:val="Style1"/>
                  </w:rPr>
                  <w:t>ZKS and Nam General Trading T/A ZKS Projects</w:t>
                </w:r>
              </w:p>
            </w:tc>
          </w:sdtContent>
        </w:sdt>
      </w:tr>
      <w:tr w:rsidR="009520D4" w:rsidRPr="003E4DB2" w14:paraId="32DE0CA7" w14:textId="77777777" w:rsidTr="00B6688D">
        <w:trPr>
          <w:trHeight w:val="113"/>
        </w:trPr>
        <w:tc>
          <w:tcPr>
            <w:tcW w:w="9640" w:type="dxa"/>
            <w:gridSpan w:val="2"/>
            <w:tcBorders>
              <w:left w:val="nil"/>
              <w:right w:val="nil"/>
            </w:tcBorders>
            <w:vAlign w:val="center"/>
          </w:tcPr>
          <w:p w14:paraId="32DE0CA6" w14:textId="77777777" w:rsidR="009520D4" w:rsidRPr="009520D4" w:rsidRDefault="009520D4" w:rsidP="00F22CBD">
            <w:pPr>
              <w:rPr>
                <w:rStyle w:val="Style1"/>
                <w:sz w:val="2"/>
              </w:rPr>
            </w:pPr>
          </w:p>
        </w:tc>
      </w:tr>
      <w:tr w:rsidR="009520D4" w:rsidRPr="003E4DB2" w14:paraId="32DE0CAA" w14:textId="77777777" w:rsidTr="003E0C0D">
        <w:trPr>
          <w:cantSplit/>
        </w:trPr>
        <w:tc>
          <w:tcPr>
            <w:tcW w:w="2552" w:type="dxa"/>
            <w:shd w:val="clear" w:color="auto" w:fill="EFF0EF" w:themeFill="accent4"/>
            <w:vAlign w:val="center"/>
          </w:tcPr>
          <w:p w14:paraId="32DE0CA8" w14:textId="77777777" w:rsidR="009520D4" w:rsidRDefault="009520D4" w:rsidP="00F22CBD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Subject</w:t>
            </w:r>
          </w:p>
        </w:tc>
        <w:tc>
          <w:tcPr>
            <w:tcW w:w="7088" w:type="dxa"/>
            <w:vAlign w:val="center"/>
          </w:tcPr>
          <w:p w14:paraId="32DE0CA9" w14:textId="33909A52" w:rsidR="009520D4" w:rsidRPr="00AD2266" w:rsidRDefault="00F27D52" w:rsidP="009520D4">
            <w:pPr>
              <w:rPr>
                <w:b/>
                <w:bCs/>
                <w:lang w:val="en-ZA"/>
              </w:rPr>
            </w:pPr>
            <w:r w:rsidRPr="00F27D52">
              <w:rPr>
                <w:b/>
                <w:bCs/>
              </w:rPr>
              <w:t>Construction of Gravel Access Road</w:t>
            </w:r>
            <w:r>
              <w:rPr>
                <w:b/>
                <w:bCs/>
              </w:rPr>
              <w:t xml:space="preserve">s </w:t>
            </w:r>
            <w:r w:rsidR="006434AC">
              <w:rPr>
                <w:b/>
                <w:bCs/>
              </w:rPr>
              <w:t>for</w:t>
            </w:r>
            <w:r>
              <w:rPr>
                <w:b/>
                <w:bCs/>
              </w:rPr>
              <w:t xml:space="preserve"> Reservoirs D and H</w:t>
            </w:r>
          </w:p>
        </w:tc>
      </w:tr>
    </w:tbl>
    <w:tbl>
      <w:tblPr>
        <w:tblStyle w:val="Clear"/>
        <w:tblpPr w:leftFromText="180" w:rightFromText="180" w:vertAnchor="text" w:tblpY="1"/>
        <w:tblOverlap w:val="never"/>
        <w:tblW w:w="9640" w:type="dxa"/>
        <w:tblBorders>
          <w:top w:val="single" w:sz="2" w:space="0" w:color="BABFB7" w:themeColor="accent3"/>
          <w:left w:val="single" w:sz="2" w:space="0" w:color="BABFB7" w:themeColor="accent3"/>
          <w:bottom w:val="single" w:sz="2" w:space="0" w:color="BABFB7" w:themeColor="accent3"/>
          <w:right w:val="single" w:sz="2" w:space="0" w:color="BABFB7" w:themeColor="accent3"/>
          <w:insideH w:val="single" w:sz="2" w:space="0" w:color="BABFB7" w:themeColor="accent3"/>
          <w:insideV w:val="single" w:sz="2" w:space="0" w:color="BABFB7" w:themeColor="accent3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60"/>
        <w:gridCol w:w="465"/>
        <w:gridCol w:w="182"/>
        <w:gridCol w:w="426"/>
        <w:gridCol w:w="118"/>
        <w:gridCol w:w="9"/>
        <w:gridCol w:w="298"/>
        <w:gridCol w:w="883"/>
        <w:gridCol w:w="386"/>
        <w:gridCol w:w="804"/>
        <w:gridCol w:w="185"/>
        <w:gridCol w:w="28"/>
        <w:gridCol w:w="685"/>
        <w:gridCol w:w="293"/>
        <w:gridCol w:w="41"/>
        <w:gridCol w:w="1149"/>
        <w:gridCol w:w="36"/>
        <w:gridCol w:w="459"/>
        <w:gridCol w:w="698"/>
        <w:gridCol w:w="22"/>
        <w:gridCol w:w="1284"/>
      </w:tblGrid>
      <w:tr w:rsidR="00E3018F" w:rsidRPr="003E4DB2" w14:paraId="54D0E0EF" w14:textId="77777777" w:rsidTr="002776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3"/>
          <w:tblHeader/>
        </w:trPr>
        <w:tc>
          <w:tcPr>
            <w:tcW w:w="1654" w:type="dxa"/>
            <w:gridSpan w:val="3"/>
            <w:tcBorders>
              <w:top w:val="single" w:sz="2" w:space="0" w:color="BABFB7" w:themeColor="accent3"/>
              <w:left w:val="single" w:sz="2" w:space="0" w:color="BABFB7" w:themeColor="accent3"/>
              <w:bottom w:val="nil"/>
              <w:right w:val="nil"/>
            </w:tcBorders>
            <w:shd w:val="clear" w:color="auto" w:fill="EFF0EF" w:themeFill="accent4"/>
            <w:vAlign w:val="center"/>
          </w:tcPr>
          <w:p w14:paraId="18E3CAE2" w14:textId="724F16F1" w:rsidR="00E3018F" w:rsidRPr="003E4DB2" w:rsidRDefault="004E7B64" w:rsidP="00E3018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</w:t>
            </w:r>
            <w:r w:rsidR="00E3018F">
              <w:rPr>
                <w:b/>
                <w:lang w:val="en-GB"/>
              </w:rPr>
              <w:t>Instruction</w:t>
            </w:r>
          </w:p>
        </w:tc>
        <w:tc>
          <w:tcPr>
            <w:tcW w:w="7986" w:type="dxa"/>
            <w:gridSpan w:val="19"/>
            <w:tcBorders>
              <w:top w:val="single" w:sz="2" w:space="0" w:color="BABFB7" w:themeColor="accent3"/>
              <w:left w:val="nil"/>
              <w:bottom w:val="single" w:sz="2" w:space="0" w:color="BABFB7" w:themeColor="accent3"/>
              <w:right w:val="single" w:sz="2" w:space="0" w:color="BABFB7" w:themeColor="accent3"/>
            </w:tcBorders>
            <w:shd w:val="clear" w:color="auto" w:fill="EFF0EF" w:themeFill="accent4"/>
            <w:vAlign w:val="center"/>
          </w:tcPr>
          <w:p w14:paraId="75EB094E" w14:textId="0F160BDA" w:rsidR="00E3018F" w:rsidRPr="00D17D75" w:rsidRDefault="00E3018F" w:rsidP="00E3018F">
            <w:pPr>
              <w:jc w:val="right"/>
              <w:rPr>
                <w:lang w:val="en-GB"/>
              </w:rPr>
            </w:pPr>
          </w:p>
        </w:tc>
      </w:tr>
      <w:tr w:rsidR="00AD0E11" w:rsidRPr="003E4DB2" w14:paraId="1F388397" w14:textId="77777777" w:rsidTr="00E30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83"/>
          <w:tblHeader/>
        </w:trPr>
        <w:tc>
          <w:tcPr>
            <w:tcW w:w="9640" w:type="dxa"/>
            <w:gridSpan w:val="22"/>
            <w:tcBorders>
              <w:top w:val="single" w:sz="2" w:space="0" w:color="BABFB7" w:themeColor="accent3"/>
              <w:left w:val="single" w:sz="2" w:space="0" w:color="BABFB7" w:themeColor="accent3"/>
              <w:bottom w:val="nil"/>
              <w:right w:val="single" w:sz="2" w:space="0" w:color="BABFB7" w:themeColor="accent3"/>
            </w:tcBorders>
            <w:vAlign w:val="center"/>
          </w:tcPr>
          <w:p w14:paraId="6A378BDA" w14:textId="52D051DE" w:rsidR="006434AC" w:rsidRDefault="006434AC" w:rsidP="00F27D52">
            <w:pPr>
              <w:spacing w:line="276" w:lineRule="auto"/>
            </w:pPr>
            <w:r w:rsidRPr="006434AC">
              <w:t>You are hereby instructed to execute gravel road construction works as detailed in the attached cross-section sketch and material schedule below</w:t>
            </w:r>
            <w:r>
              <w:t>.</w:t>
            </w:r>
          </w:p>
          <w:p w14:paraId="5E05A016" w14:textId="77777777" w:rsidR="006434AC" w:rsidRDefault="006434AC" w:rsidP="00F27D52">
            <w:pPr>
              <w:spacing w:line="276" w:lineRule="auto"/>
            </w:pPr>
          </w:p>
          <w:p w14:paraId="3DDC95C1" w14:textId="6FFD2872" w:rsidR="00F27D52" w:rsidRPr="00F27D52" w:rsidRDefault="00F27D52" w:rsidP="00F27D52">
            <w:pPr>
              <w:spacing w:line="276" w:lineRule="auto"/>
              <w:rPr>
                <w:lang w:val="en-ZA"/>
              </w:rPr>
            </w:pPr>
            <w:r w:rsidRPr="00F27D52">
              <w:rPr>
                <w:lang w:val="en-ZA"/>
              </w:rPr>
              <w:t>Should you require any clarity regarding this instruction, please consult with the Employer’s Agent Representative (EAR).</w:t>
            </w:r>
          </w:p>
          <w:p w14:paraId="2F16F818" w14:textId="3EB01BDF" w:rsidR="00A727DC" w:rsidRPr="0011143F" w:rsidRDefault="00A727DC" w:rsidP="00AD2266">
            <w:pPr>
              <w:spacing w:line="276" w:lineRule="auto"/>
              <w:rPr>
                <w:lang w:val="en-ZA"/>
              </w:rPr>
            </w:pPr>
          </w:p>
        </w:tc>
      </w:tr>
      <w:tr w:rsidR="002B589F" w:rsidRPr="003E4DB2" w14:paraId="74560ABB" w14:textId="77777777" w:rsidTr="00E30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83"/>
          <w:tblHeader/>
        </w:trPr>
        <w:tc>
          <w:tcPr>
            <w:tcW w:w="9640" w:type="dxa"/>
            <w:gridSpan w:val="22"/>
            <w:tcBorders>
              <w:top w:val="single" w:sz="2" w:space="0" w:color="BABFB7" w:themeColor="accent3"/>
              <w:left w:val="single" w:sz="2" w:space="0" w:color="BABFB7" w:themeColor="accent3"/>
              <w:bottom w:val="nil"/>
              <w:right w:val="single" w:sz="2" w:space="0" w:color="BABFB7" w:themeColor="accent3"/>
            </w:tcBorders>
            <w:vAlign w:val="center"/>
          </w:tcPr>
          <w:p w14:paraId="50F223D9" w14:textId="627E9BB6" w:rsidR="005D6AA3" w:rsidRDefault="005D6AA3" w:rsidP="00590F5E">
            <w:pPr>
              <w:rPr>
                <w:lang w:val="en-GB"/>
              </w:rPr>
            </w:pPr>
          </w:p>
        </w:tc>
      </w:tr>
      <w:tr w:rsidR="00107717" w:rsidRPr="003E4DB2" w14:paraId="54E51BE1" w14:textId="77777777" w:rsidTr="00E30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83"/>
          <w:tblHeader/>
        </w:trPr>
        <w:tc>
          <w:tcPr>
            <w:tcW w:w="9640" w:type="dxa"/>
            <w:gridSpan w:val="22"/>
            <w:tcBorders>
              <w:top w:val="single" w:sz="2" w:space="0" w:color="BABFB7" w:themeColor="accent3"/>
              <w:left w:val="single" w:sz="2" w:space="0" w:color="BABFB7" w:themeColor="accent3"/>
              <w:bottom w:val="nil"/>
              <w:right w:val="single" w:sz="2" w:space="0" w:color="BABFB7" w:themeColor="accent3"/>
            </w:tcBorders>
            <w:vAlign w:val="center"/>
          </w:tcPr>
          <w:p w14:paraId="45F14B5D" w14:textId="5C2CB354" w:rsidR="00107717" w:rsidRDefault="00874899" w:rsidP="00107717">
            <w:pPr>
              <w:rPr>
                <w:sz w:val="16"/>
                <w:lang w:val="en-GB"/>
              </w:rPr>
            </w:pPr>
            <w:r w:rsidRPr="00E9037D">
              <w:rPr>
                <w:lang w:val="en-GB"/>
              </w:rPr>
              <w:t xml:space="preserve">Number of </w:t>
            </w:r>
            <w:r w:rsidR="000238FB" w:rsidRPr="00E9037D">
              <w:rPr>
                <w:lang w:val="en-GB"/>
              </w:rPr>
              <w:t>pages a</w:t>
            </w:r>
            <w:r w:rsidR="00E9037D" w:rsidRPr="00E9037D">
              <w:rPr>
                <w:lang w:val="en-GB"/>
              </w:rPr>
              <w:t>ttached:</w:t>
            </w:r>
            <w:r w:rsidR="00430638">
              <w:rPr>
                <w:lang w:val="en-GB"/>
              </w:rPr>
              <w:t xml:space="preserve"> </w:t>
            </w:r>
            <w:r w:rsidR="006F2090">
              <w:rPr>
                <w:lang w:val="en-GB"/>
              </w:rPr>
              <w:t>1</w:t>
            </w:r>
          </w:p>
        </w:tc>
      </w:tr>
      <w:tr w:rsidR="00C30B02" w:rsidRPr="003E4DB2" w14:paraId="13981466" w14:textId="77777777" w:rsidTr="00E30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83"/>
          <w:tblHeader/>
        </w:trPr>
        <w:tc>
          <w:tcPr>
            <w:tcW w:w="9640" w:type="dxa"/>
            <w:gridSpan w:val="22"/>
            <w:tcBorders>
              <w:top w:val="single" w:sz="2" w:space="0" w:color="BABFB7" w:themeColor="accent3"/>
              <w:left w:val="single" w:sz="2" w:space="0" w:color="BABFB7" w:themeColor="accent3"/>
              <w:bottom w:val="nil"/>
              <w:right w:val="single" w:sz="2" w:space="0" w:color="BABFB7" w:themeColor="accent3"/>
            </w:tcBorders>
            <w:vAlign w:val="center"/>
          </w:tcPr>
          <w:p w14:paraId="467863C3" w14:textId="2E91A793" w:rsidR="00C30B02" w:rsidRDefault="00E9037D" w:rsidP="00107717">
            <w:pPr>
              <w:rPr>
                <w:sz w:val="16"/>
                <w:lang w:val="en-GB"/>
              </w:rPr>
            </w:pPr>
            <w:r w:rsidRPr="00E9037D">
              <w:rPr>
                <w:lang w:val="en-GB"/>
              </w:rPr>
              <w:t xml:space="preserve">Payment Item: </w:t>
            </w:r>
            <w:r w:rsidR="00FB0636">
              <w:rPr>
                <w:lang w:val="en-GB"/>
              </w:rPr>
              <w:t>5</w:t>
            </w:r>
            <w:r w:rsidR="00F27D52">
              <w:rPr>
                <w:lang w:val="en-GB"/>
              </w:rPr>
              <w:t xml:space="preserve">.20.7, 5.24.15, </w:t>
            </w:r>
            <w:r w:rsidR="00566665">
              <w:rPr>
                <w:lang w:val="en-GB"/>
              </w:rPr>
              <w:t>7.11.13, 5.20.18, 5.20.7</w:t>
            </w:r>
          </w:p>
        </w:tc>
      </w:tr>
      <w:tr w:rsidR="00107717" w:rsidRPr="003E4DB2" w14:paraId="32DE0CB2" w14:textId="77777777" w:rsidTr="00E3018F">
        <w:trPr>
          <w:cantSplit/>
          <w:trHeight w:val="113"/>
        </w:trPr>
        <w:tc>
          <w:tcPr>
            <w:tcW w:w="9640" w:type="dxa"/>
            <w:gridSpan w:val="22"/>
            <w:tcBorders>
              <w:left w:val="nil"/>
              <w:right w:val="nil"/>
            </w:tcBorders>
            <w:vAlign w:val="center"/>
          </w:tcPr>
          <w:p w14:paraId="32DE0CB1" w14:textId="77777777" w:rsidR="00107717" w:rsidRPr="000143BE" w:rsidRDefault="00107717" w:rsidP="00107717">
            <w:pPr>
              <w:rPr>
                <w:rFonts w:cstheme="minorHAnsi"/>
                <w:sz w:val="2"/>
                <w:szCs w:val="18"/>
                <w:lang w:val="en-GB"/>
              </w:rPr>
            </w:pPr>
          </w:p>
        </w:tc>
      </w:tr>
      <w:tr w:rsidR="00107717" w:rsidRPr="003E4DB2" w14:paraId="32DE0CBC" w14:textId="77777777" w:rsidTr="00331A10">
        <w:trPr>
          <w:cantSplit/>
          <w:trHeight w:val="227"/>
        </w:trPr>
        <w:tc>
          <w:tcPr>
            <w:tcW w:w="1129" w:type="dxa"/>
            <w:vMerge w:val="restart"/>
            <w:vAlign w:val="center"/>
          </w:tcPr>
          <w:p w14:paraId="32DE0CB3" w14:textId="77777777" w:rsidR="00107717" w:rsidRPr="00D17D75" w:rsidRDefault="00107717" w:rsidP="00107717">
            <w:pPr>
              <w:jc w:val="center"/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>As Built Implications</w:t>
            </w:r>
          </w:p>
        </w:tc>
        <w:tc>
          <w:tcPr>
            <w:tcW w:w="707" w:type="dxa"/>
            <w:gridSpan w:val="3"/>
            <w:vAlign w:val="center"/>
          </w:tcPr>
          <w:p w14:paraId="32DE0CB4" w14:textId="77777777" w:rsidR="00107717" w:rsidRPr="003E4DB2" w:rsidRDefault="00107717" w:rsidP="00107717">
            <w:pPr>
              <w:jc w:val="center"/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>Yes</w:t>
            </w:r>
          </w:p>
        </w:tc>
        <w:sdt>
          <w:sdtPr>
            <w:id w:val="88352495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gridSpan w:val="4"/>
                <w:vAlign w:val="center"/>
              </w:tcPr>
              <w:p w14:paraId="32DE0CB5" w14:textId="3894F586" w:rsidR="00107717" w:rsidRPr="00444ED7" w:rsidRDefault="00E64056" w:rsidP="0010771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1269" w:type="dxa"/>
            <w:gridSpan w:val="2"/>
            <w:vMerge w:val="restart"/>
            <w:vAlign w:val="center"/>
          </w:tcPr>
          <w:p w14:paraId="32DE0CB6" w14:textId="77777777" w:rsidR="00107717" w:rsidRPr="00444ED7" w:rsidRDefault="00107717" w:rsidP="00107717">
            <w:pPr>
              <w:jc w:val="center"/>
              <w:rPr>
                <w:sz w:val="18"/>
                <w:szCs w:val="18"/>
              </w:rPr>
            </w:pPr>
            <w:r w:rsidRPr="7BC5A517">
              <w:rPr>
                <w:sz w:val="18"/>
                <w:szCs w:val="18"/>
              </w:rPr>
              <w:t>Financial Implications</w:t>
            </w:r>
          </w:p>
        </w:tc>
        <w:tc>
          <w:tcPr>
            <w:tcW w:w="1017" w:type="dxa"/>
            <w:gridSpan w:val="3"/>
          </w:tcPr>
          <w:p w14:paraId="32DE0CB7" w14:textId="77777777" w:rsidR="00107717" w:rsidRPr="00444ED7" w:rsidRDefault="00107717" w:rsidP="00107717">
            <w:pPr>
              <w:rPr>
                <w:sz w:val="18"/>
                <w:szCs w:val="18"/>
              </w:rPr>
            </w:pPr>
            <w:r w:rsidRPr="7BC5A517">
              <w:rPr>
                <w:sz w:val="18"/>
                <w:szCs w:val="18"/>
              </w:rPr>
              <w:t>Saving</w:t>
            </w:r>
          </w:p>
        </w:tc>
        <w:tc>
          <w:tcPr>
            <w:tcW w:w="1019" w:type="dxa"/>
            <w:gridSpan w:val="3"/>
            <w:vAlign w:val="center"/>
          </w:tcPr>
          <w:p w14:paraId="32DE0CB8" w14:textId="77777777" w:rsidR="00107717" w:rsidRPr="00444ED7" w:rsidRDefault="00107717" w:rsidP="00107717">
            <w:pPr>
              <w:jc w:val="center"/>
              <w:rPr>
                <w:sz w:val="18"/>
                <w:szCs w:val="18"/>
              </w:rPr>
            </w:pPr>
            <w:r w:rsidRPr="7BC5A517">
              <w:rPr>
                <w:sz w:val="18"/>
                <w:szCs w:val="18"/>
              </w:rPr>
              <w:t>None</w:t>
            </w:r>
          </w:p>
        </w:tc>
        <w:tc>
          <w:tcPr>
            <w:tcW w:w="1185" w:type="dxa"/>
            <w:gridSpan w:val="2"/>
            <w:vAlign w:val="center"/>
          </w:tcPr>
          <w:p w14:paraId="32DE0CB9" w14:textId="77777777" w:rsidR="00107717" w:rsidRPr="00444ED7" w:rsidRDefault="00107717" w:rsidP="00107717">
            <w:pPr>
              <w:jc w:val="center"/>
              <w:rPr>
                <w:sz w:val="18"/>
                <w:szCs w:val="18"/>
              </w:rPr>
            </w:pPr>
            <w:r w:rsidRPr="7BC5A517">
              <w:rPr>
                <w:sz w:val="18"/>
                <w:szCs w:val="18"/>
              </w:rPr>
              <w:t>Admeasure</w:t>
            </w:r>
          </w:p>
        </w:tc>
        <w:tc>
          <w:tcPr>
            <w:tcW w:w="1157" w:type="dxa"/>
            <w:gridSpan w:val="2"/>
            <w:vAlign w:val="center"/>
          </w:tcPr>
          <w:p w14:paraId="32DE0CBA" w14:textId="77777777" w:rsidR="00107717" w:rsidRPr="00444ED7" w:rsidRDefault="00107717" w:rsidP="00107717">
            <w:pPr>
              <w:jc w:val="center"/>
              <w:rPr>
                <w:sz w:val="18"/>
                <w:szCs w:val="18"/>
              </w:rPr>
            </w:pPr>
            <w:r w:rsidRPr="7BC5A517">
              <w:rPr>
                <w:sz w:val="18"/>
                <w:szCs w:val="18"/>
              </w:rPr>
              <w:t>New Rates</w:t>
            </w:r>
          </w:p>
        </w:tc>
        <w:tc>
          <w:tcPr>
            <w:tcW w:w="1306" w:type="dxa"/>
            <w:gridSpan w:val="2"/>
            <w:tcBorders>
              <w:top w:val="single" w:sz="4" w:space="0" w:color="auto"/>
            </w:tcBorders>
            <w:vAlign w:val="center"/>
          </w:tcPr>
          <w:p w14:paraId="32DE0CBB" w14:textId="77777777" w:rsidR="00107717" w:rsidRPr="003E4DB2" w:rsidRDefault="00107717" w:rsidP="00107717">
            <w:pPr>
              <w:jc w:val="center"/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>Day Works</w:t>
            </w:r>
          </w:p>
        </w:tc>
      </w:tr>
      <w:tr w:rsidR="00107717" w:rsidRPr="003E4DB2" w14:paraId="32DE0CC6" w14:textId="77777777" w:rsidTr="00E3018F">
        <w:trPr>
          <w:cantSplit/>
          <w:trHeight w:val="227"/>
        </w:trPr>
        <w:tc>
          <w:tcPr>
            <w:tcW w:w="1129" w:type="dxa"/>
            <w:vMerge/>
            <w:vAlign w:val="center"/>
          </w:tcPr>
          <w:p w14:paraId="32DE0CBD" w14:textId="77777777" w:rsidR="00107717" w:rsidRPr="00D17D75" w:rsidRDefault="00107717" w:rsidP="00107717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707" w:type="dxa"/>
            <w:gridSpan w:val="3"/>
            <w:tcBorders>
              <w:bottom w:val="single" w:sz="2" w:space="0" w:color="BABFB7" w:themeColor="accent3"/>
            </w:tcBorders>
            <w:vAlign w:val="center"/>
          </w:tcPr>
          <w:p w14:paraId="32DE0CBE" w14:textId="77777777" w:rsidR="00107717" w:rsidRPr="003E4DB2" w:rsidRDefault="00107717" w:rsidP="00107717">
            <w:pPr>
              <w:jc w:val="center"/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>No</w:t>
            </w:r>
          </w:p>
        </w:tc>
        <w:sdt>
          <w:sdtPr>
            <w:id w:val="-16921327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gridSpan w:val="4"/>
                <w:tcBorders>
                  <w:bottom w:val="single" w:sz="2" w:space="0" w:color="BABFB7" w:themeColor="accent3"/>
                </w:tcBorders>
                <w:vAlign w:val="center"/>
              </w:tcPr>
              <w:p w14:paraId="32DE0CBF" w14:textId="0746D543" w:rsidR="00107717" w:rsidRDefault="00E64056" w:rsidP="0010771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269" w:type="dxa"/>
            <w:gridSpan w:val="2"/>
            <w:vMerge/>
            <w:vAlign w:val="center"/>
          </w:tcPr>
          <w:p w14:paraId="32DE0CC0" w14:textId="77777777" w:rsidR="00107717" w:rsidRDefault="00107717" w:rsidP="00107717">
            <w:pPr>
              <w:jc w:val="center"/>
            </w:pPr>
          </w:p>
        </w:tc>
        <w:sdt>
          <w:sdtPr>
            <w:id w:val="-16961471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17" w:type="dxa"/>
                <w:gridSpan w:val="3"/>
                <w:tcBorders>
                  <w:bottom w:val="single" w:sz="2" w:space="0" w:color="BABFB7" w:themeColor="accent3"/>
                </w:tcBorders>
                <w:vAlign w:val="center"/>
              </w:tcPr>
              <w:p w14:paraId="32DE0CC1" w14:textId="77777777" w:rsidR="00107717" w:rsidRDefault="00107717" w:rsidP="0010771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5193914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19" w:type="dxa"/>
                <w:gridSpan w:val="3"/>
                <w:tcBorders>
                  <w:bottom w:val="single" w:sz="2" w:space="0" w:color="BABFB7" w:themeColor="accent3"/>
                </w:tcBorders>
                <w:vAlign w:val="center"/>
              </w:tcPr>
              <w:p w14:paraId="32DE0CC2" w14:textId="0B54B546" w:rsidR="00107717" w:rsidRDefault="00E64056" w:rsidP="0010771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0953586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85" w:type="dxa"/>
                <w:gridSpan w:val="2"/>
                <w:tcBorders>
                  <w:bottom w:val="single" w:sz="2" w:space="0" w:color="BABFB7" w:themeColor="accent3"/>
                </w:tcBorders>
                <w:vAlign w:val="center"/>
              </w:tcPr>
              <w:p w14:paraId="32DE0CC3" w14:textId="355107FA" w:rsidR="00107717" w:rsidRDefault="0011143F" w:rsidP="0010771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1789399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57" w:type="dxa"/>
                <w:gridSpan w:val="2"/>
                <w:tcBorders>
                  <w:bottom w:val="single" w:sz="2" w:space="0" w:color="BABFB7" w:themeColor="accent3"/>
                </w:tcBorders>
                <w:vAlign w:val="center"/>
              </w:tcPr>
              <w:p w14:paraId="32DE0CC4" w14:textId="58791DB5" w:rsidR="00107717" w:rsidRDefault="0011143F" w:rsidP="0010771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  <w:sz w:val="18"/>
              <w:szCs w:val="18"/>
              <w:lang w:val="en-GB"/>
            </w:rPr>
            <w:id w:val="11413867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06" w:type="dxa"/>
                <w:gridSpan w:val="2"/>
                <w:tcBorders>
                  <w:bottom w:val="single" w:sz="2" w:space="0" w:color="BABFB7" w:themeColor="accent3"/>
                </w:tcBorders>
                <w:vAlign w:val="center"/>
              </w:tcPr>
              <w:p w14:paraId="32DE0CC5" w14:textId="48571266" w:rsidR="00107717" w:rsidRPr="003E4DB2" w:rsidRDefault="003C1BF1" w:rsidP="00107717">
                <w:pPr>
                  <w:jc w:val="center"/>
                  <w:rPr>
                    <w:rFonts w:cstheme="minorHAnsi"/>
                    <w:sz w:val="18"/>
                    <w:szCs w:val="18"/>
                    <w:lang w:val="en-GB"/>
                  </w:rPr>
                </w:pPr>
                <w:r>
                  <w:rPr>
                    <w:rFonts w:ascii="MS Gothic" w:eastAsia="MS Gothic" w:hAnsi="MS Gothic" w:cstheme="minorHAnsi" w:hint="eastAsia"/>
                    <w:sz w:val="18"/>
                    <w:szCs w:val="18"/>
                    <w:lang w:val="en-GB"/>
                  </w:rPr>
                  <w:t>☐</w:t>
                </w:r>
              </w:p>
            </w:tc>
          </w:sdtContent>
        </w:sdt>
      </w:tr>
      <w:tr w:rsidR="00107717" w:rsidRPr="003E4DB2" w14:paraId="32DE0CCF" w14:textId="77777777" w:rsidTr="00E3018F">
        <w:trPr>
          <w:cantSplit/>
          <w:trHeight w:val="567"/>
        </w:trPr>
        <w:tc>
          <w:tcPr>
            <w:tcW w:w="22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DE0CC9" w14:textId="645525C7" w:rsidR="00107717" w:rsidRPr="00D17D75" w:rsidRDefault="00107717" w:rsidP="00107717">
            <w:pPr>
              <w:rPr>
                <w:rFonts w:cstheme="minorHAnsi"/>
                <w:sz w:val="18"/>
                <w:szCs w:val="18"/>
                <w:lang w:val="en-GB"/>
              </w:rPr>
            </w:pPr>
            <w:r w:rsidRPr="00CF69A6">
              <w:rPr>
                <w:b/>
                <w:sz w:val="18"/>
                <w:szCs w:val="18"/>
              </w:rPr>
              <w:t>Engineer’s Representative</w:t>
            </w:r>
          </w:p>
        </w:tc>
        <w:tc>
          <w:tcPr>
            <w:tcW w:w="2683" w:type="dxa"/>
            <w:gridSpan w:val="7"/>
            <w:tcBorders>
              <w:top w:val="nil"/>
              <w:left w:val="nil"/>
              <w:bottom w:val="dashSmallGap" w:sz="4" w:space="0" w:color="auto"/>
              <w:right w:val="nil"/>
            </w:tcBorders>
            <w:vAlign w:val="bottom"/>
          </w:tcPr>
          <w:p w14:paraId="32DE0CCA" w14:textId="6C2F1B82" w:rsidR="00107717" w:rsidRPr="003E4DB2" w:rsidRDefault="00107717" w:rsidP="00107717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7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DE0CCB" w14:textId="3E6C6157" w:rsidR="00107717" w:rsidRDefault="00107717" w:rsidP="00107717">
            <w:pPr>
              <w:jc w:val="center"/>
            </w:pPr>
            <w:r w:rsidRPr="00844544">
              <w:rPr>
                <w:sz w:val="18"/>
                <w:szCs w:val="18"/>
              </w:rPr>
              <w:t>Date</w:t>
            </w:r>
          </w:p>
        </w:tc>
        <w:tc>
          <w:tcPr>
            <w:tcW w:w="1978" w:type="dxa"/>
            <w:gridSpan w:val="5"/>
            <w:tcBorders>
              <w:top w:val="nil"/>
              <w:left w:val="nil"/>
              <w:bottom w:val="dashSmallGap" w:sz="4" w:space="0" w:color="auto"/>
              <w:right w:val="nil"/>
            </w:tcBorders>
            <w:vAlign w:val="bottom"/>
          </w:tcPr>
          <w:p w14:paraId="32DE0CCC" w14:textId="0118424E" w:rsidR="00107717" w:rsidRDefault="00107717" w:rsidP="00107717"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  <w:lang w:val="en-GB"/>
              </w:rPr>
              <w:instrText xml:space="preserve"> DATE \@ "dd MMMM yyyy" </w:instrText>
            </w:r>
            <w:r>
              <w:rPr>
                <w:sz w:val="18"/>
                <w:szCs w:val="18"/>
              </w:rPr>
              <w:fldChar w:fldCharType="separate"/>
            </w:r>
            <w:r w:rsidR="006434AC">
              <w:rPr>
                <w:noProof/>
                <w:sz w:val="18"/>
                <w:szCs w:val="18"/>
                <w:lang w:val="en-GB"/>
              </w:rPr>
              <w:t>04 October 2025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DE0CCD" w14:textId="1762EE96" w:rsidR="00107717" w:rsidRDefault="00107717" w:rsidP="00107717">
            <w:pPr>
              <w:jc w:val="center"/>
            </w:pPr>
            <w:r>
              <w:rPr>
                <w:sz w:val="18"/>
                <w:szCs w:val="18"/>
              </w:rPr>
              <w:t xml:space="preserve"> </w:t>
            </w:r>
            <w:r w:rsidRPr="00844544">
              <w:rPr>
                <w:sz w:val="18"/>
                <w:szCs w:val="18"/>
              </w:rPr>
              <w:t>Time</w:t>
            </w:r>
          </w:p>
        </w:tc>
        <w:tc>
          <w:tcPr>
            <w:tcW w:w="1284" w:type="dxa"/>
            <w:tcBorders>
              <w:top w:val="nil"/>
              <w:left w:val="nil"/>
              <w:bottom w:val="dashSmallGap" w:sz="4" w:space="0" w:color="auto"/>
              <w:right w:val="nil"/>
            </w:tcBorders>
            <w:vAlign w:val="bottom"/>
          </w:tcPr>
          <w:p w14:paraId="32DE0CCE" w14:textId="615A1787" w:rsidR="00107717" w:rsidRPr="003E4DB2" w:rsidRDefault="00107717" w:rsidP="00107717">
            <w:pPr>
              <w:rPr>
                <w:b/>
                <w:lang w:val="en-GB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DATE \@ "h:mm:ss am/pm" </w:instrText>
            </w:r>
            <w:r>
              <w:rPr>
                <w:sz w:val="18"/>
                <w:szCs w:val="18"/>
              </w:rPr>
              <w:fldChar w:fldCharType="separate"/>
            </w:r>
            <w:r w:rsidR="006434AC">
              <w:rPr>
                <w:noProof/>
                <w:sz w:val="18"/>
                <w:szCs w:val="18"/>
              </w:rPr>
              <w:t>9:40:34 AM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107717" w:rsidRPr="00FD406C" w14:paraId="32DE0CD1" w14:textId="77777777" w:rsidTr="00A432F9">
        <w:trPr>
          <w:cantSplit/>
          <w:trHeight w:val="113"/>
        </w:trPr>
        <w:tc>
          <w:tcPr>
            <w:tcW w:w="9640" w:type="dxa"/>
            <w:gridSpan w:val="22"/>
            <w:tcBorders>
              <w:top w:val="nil"/>
              <w:left w:val="nil"/>
              <w:bottom w:val="double" w:sz="4" w:space="0" w:color="BABFB7" w:themeColor="accent3"/>
              <w:right w:val="nil"/>
            </w:tcBorders>
            <w:vAlign w:val="bottom"/>
          </w:tcPr>
          <w:p w14:paraId="32DE0CD0" w14:textId="25E7CD2A" w:rsidR="00107717" w:rsidRPr="00FD406C" w:rsidRDefault="00107717" w:rsidP="00107717">
            <w:pPr>
              <w:rPr>
                <w:rFonts w:cstheme="minorHAnsi"/>
                <w:sz w:val="2"/>
                <w:szCs w:val="18"/>
                <w:lang w:val="en-GB"/>
              </w:rPr>
            </w:pPr>
          </w:p>
        </w:tc>
      </w:tr>
      <w:tr w:rsidR="00107717" w:rsidRPr="003E4DB2" w14:paraId="32DE0CD3" w14:textId="77777777" w:rsidTr="00E3018F">
        <w:trPr>
          <w:cantSplit/>
          <w:trHeight w:val="227"/>
        </w:trPr>
        <w:tc>
          <w:tcPr>
            <w:tcW w:w="9640" w:type="dxa"/>
            <w:gridSpan w:val="22"/>
            <w:tcBorders>
              <w:top w:val="double" w:sz="4" w:space="0" w:color="BABFB7" w:themeColor="accent3"/>
              <w:left w:val="nil"/>
              <w:bottom w:val="single" w:sz="2" w:space="0" w:color="BABFB7" w:themeColor="accent3"/>
              <w:right w:val="nil"/>
            </w:tcBorders>
            <w:vAlign w:val="center"/>
          </w:tcPr>
          <w:p w14:paraId="32DE0CD2" w14:textId="77777777" w:rsidR="00107717" w:rsidRPr="003E4DB2" w:rsidRDefault="00107717" w:rsidP="00107717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</w:tr>
      <w:tr w:rsidR="00107717" w:rsidRPr="003E4DB2" w14:paraId="32DE0CD5" w14:textId="77777777" w:rsidTr="00E3018F">
        <w:trPr>
          <w:cantSplit/>
          <w:trHeight w:val="227"/>
        </w:trPr>
        <w:tc>
          <w:tcPr>
            <w:tcW w:w="9640" w:type="dxa"/>
            <w:gridSpan w:val="22"/>
            <w:tcBorders>
              <w:top w:val="single" w:sz="2" w:space="0" w:color="BABFB7" w:themeColor="accent3"/>
            </w:tcBorders>
            <w:shd w:val="clear" w:color="auto" w:fill="EFF0EF" w:themeFill="accent4"/>
            <w:vAlign w:val="center"/>
          </w:tcPr>
          <w:p w14:paraId="32DE0CD4" w14:textId="77777777" w:rsidR="00107717" w:rsidRPr="003E4DB2" w:rsidRDefault="00107717" w:rsidP="00107717">
            <w:pPr>
              <w:rPr>
                <w:rFonts w:cstheme="minorHAnsi"/>
                <w:sz w:val="18"/>
                <w:szCs w:val="18"/>
                <w:lang w:val="en-GB"/>
              </w:rPr>
            </w:pPr>
            <w:r w:rsidRPr="00FD406C">
              <w:rPr>
                <w:b/>
                <w:lang w:val="en-GB"/>
              </w:rPr>
              <w:t>Contractor</w:t>
            </w:r>
            <w:r>
              <w:rPr>
                <w:b/>
                <w:lang w:val="en-GB"/>
              </w:rPr>
              <w:t>’s</w:t>
            </w:r>
            <w:r w:rsidRPr="00FD406C">
              <w:rPr>
                <w:b/>
                <w:lang w:val="en-GB"/>
              </w:rPr>
              <w:t xml:space="preserve"> Remarks</w:t>
            </w:r>
          </w:p>
        </w:tc>
      </w:tr>
      <w:tr w:rsidR="00107717" w:rsidRPr="003E4DB2" w14:paraId="32DE0CDD" w14:textId="77777777" w:rsidTr="00E3018F">
        <w:trPr>
          <w:cantSplit/>
          <w:trHeight w:val="227"/>
        </w:trPr>
        <w:tc>
          <w:tcPr>
            <w:tcW w:w="9640" w:type="dxa"/>
            <w:gridSpan w:val="22"/>
            <w:vAlign w:val="center"/>
          </w:tcPr>
          <w:p w14:paraId="32DE0CDC" w14:textId="77777777" w:rsidR="00107717" w:rsidRPr="003E4DB2" w:rsidRDefault="00107717" w:rsidP="00107717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</w:tr>
      <w:tr w:rsidR="00107717" w:rsidRPr="003E4DB2" w14:paraId="32DE0CDF" w14:textId="77777777" w:rsidTr="00E3018F">
        <w:trPr>
          <w:cantSplit/>
          <w:trHeight w:val="227"/>
        </w:trPr>
        <w:tc>
          <w:tcPr>
            <w:tcW w:w="9640" w:type="dxa"/>
            <w:gridSpan w:val="22"/>
            <w:tcBorders>
              <w:bottom w:val="single" w:sz="2" w:space="0" w:color="BABFB7" w:themeColor="accent3"/>
            </w:tcBorders>
            <w:vAlign w:val="center"/>
          </w:tcPr>
          <w:p w14:paraId="32DE0CDE" w14:textId="77777777" w:rsidR="00107717" w:rsidRPr="003E4DB2" w:rsidRDefault="00107717" w:rsidP="00107717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</w:tr>
      <w:tr w:rsidR="00107717" w:rsidRPr="003E4DB2" w14:paraId="32DE0CE8" w14:textId="77777777" w:rsidTr="00E3018F">
        <w:trPr>
          <w:cantSplit/>
          <w:trHeight w:val="567"/>
        </w:trPr>
        <w:tc>
          <w:tcPr>
            <w:tcW w:w="238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DE0CE2" w14:textId="77777777" w:rsidR="00107717" w:rsidRPr="00D17D75" w:rsidRDefault="00107717" w:rsidP="00107717">
            <w:pPr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>Instruction received by Contractor’s Representative</w:t>
            </w:r>
          </w:p>
        </w:tc>
        <w:tc>
          <w:tcPr>
            <w:tcW w:w="2556" w:type="dxa"/>
            <w:gridSpan w:val="5"/>
            <w:tcBorders>
              <w:top w:val="nil"/>
              <w:left w:val="nil"/>
              <w:bottom w:val="dashSmallGap" w:sz="4" w:space="0" w:color="auto"/>
              <w:right w:val="nil"/>
            </w:tcBorders>
            <w:vAlign w:val="bottom"/>
          </w:tcPr>
          <w:p w14:paraId="32DE0CE3" w14:textId="282F7F8C" w:rsidR="00107717" w:rsidRPr="003E4DB2" w:rsidRDefault="00107717" w:rsidP="00107717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7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DE0CE4" w14:textId="77777777" w:rsidR="00107717" w:rsidRDefault="00107717" w:rsidP="00107717">
            <w:pPr>
              <w:jc w:val="center"/>
            </w:pPr>
            <w:r>
              <w:t>Date</w:t>
            </w:r>
          </w:p>
        </w:tc>
        <w:tc>
          <w:tcPr>
            <w:tcW w:w="1978" w:type="dxa"/>
            <w:gridSpan w:val="5"/>
            <w:tcBorders>
              <w:top w:val="nil"/>
              <w:left w:val="nil"/>
              <w:bottom w:val="dashSmallGap" w:sz="4" w:space="0" w:color="auto"/>
              <w:right w:val="nil"/>
            </w:tcBorders>
            <w:vAlign w:val="bottom"/>
          </w:tcPr>
          <w:p w14:paraId="32DE0CE5" w14:textId="15FF1ADA" w:rsidR="00107717" w:rsidRDefault="00107717" w:rsidP="00107717"/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DE0CE6" w14:textId="77777777" w:rsidR="00107717" w:rsidRDefault="00107717" w:rsidP="00107717">
            <w:pPr>
              <w:jc w:val="center"/>
            </w:pPr>
            <w:r>
              <w:t>Time</w:t>
            </w:r>
          </w:p>
        </w:tc>
        <w:tc>
          <w:tcPr>
            <w:tcW w:w="1284" w:type="dxa"/>
            <w:tcBorders>
              <w:top w:val="nil"/>
              <w:left w:val="nil"/>
              <w:bottom w:val="dashSmallGap" w:sz="4" w:space="0" w:color="auto"/>
              <w:right w:val="nil"/>
            </w:tcBorders>
            <w:vAlign w:val="bottom"/>
          </w:tcPr>
          <w:p w14:paraId="32DE0CE7" w14:textId="77777777" w:rsidR="00107717" w:rsidRPr="003E4DB2" w:rsidRDefault="00107717" w:rsidP="00107717">
            <w:pPr>
              <w:rPr>
                <w:b/>
                <w:lang w:val="en-GB"/>
              </w:rPr>
            </w:pPr>
          </w:p>
        </w:tc>
      </w:tr>
      <w:tr w:rsidR="00107717" w:rsidRPr="00FD406C" w14:paraId="32DE0CEA" w14:textId="77777777" w:rsidTr="00E3018F">
        <w:trPr>
          <w:cantSplit/>
          <w:trHeight w:val="113"/>
        </w:trPr>
        <w:tc>
          <w:tcPr>
            <w:tcW w:w="9640" w:type="dxa"/>
            <w:gridSpan w:val="22"/>
            <w:tcBorders>
              <w:top w:val="nil"/>
              <w:left w:val="nil"/>
              <w:right w:val="nil"/>
            </w:tcBorders>
            <w:vAlign w:val="center"/>
          </w:tcPr>
          <w:p w14:paraId="32DE0CE9" w14:textId="77777777" w:rsidR="00107717" w:rsidRPr="00FD406C" w:rsidRDefault="00107717" w:rsidP="00107717">
            <w:pPr>
              <w:rPr>
                <w:rFonts w:cstheme="minorHAnsi"/>
                <w:sz w:val="2"/>
                <w:szCs w:val="18"/>
                <w:lang w:val="en-GB"/>
              </w:rPr>
            </w:pPr>
          </w:p>
        </w:tc>
      </w:tr>
      <w:tr w:rsidR="00107717" w:rsidRPr="003E4DB2" w14:paraId="32DE0CF3" w14:textId="77777777" w:rsidTr="00E3018F">
        <w:trPr>
          <w:cantSplit/>
          <w:trHeight w:val="227"/>
        </w:trPr>
        <w:tc>
          <w:tcPr>
            <w:tcW w:w="1189" w:type="dxa"/>
            <w:gridSpan w:val="2"/>
            <w:tcBorders>
              <w:bottom w:val="single" w:sz="2" w:space="0" w:color="BABFB7" w:themeColor="accent3"/>
            </w:tcBorders>
            <w:vAlign w:val="center"/>
          </w:tcPr>
          <w:p w14:paraId="32DE0CEB" w14:textId="77777777" w:rsidR="00107717" w:rsidRPr="00D17D75" w:rsidRDefault="00107717" w:rsidP="00107717">
            <w:pPr>
              <w:jc w:val="center"/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>Distribution</w:t>
            </w:r>
          </w:p>
        </w:tc>
        <w:tc>
          <w:tcPr>
            <w:tcW w:w="1191" w:type="dxa"/>
            <w:gridSpan w:val="4"/>
            <w:tcBorders>
              <w:bottom w:val="single" w:sz="2" w:space="0" w:color="BABFB7" w:themeColor="accent3"/>
            </w:tcBorders>
            <w:vAlign w:val="center"/>
          </w:tcPr>
          <w:p w14:paraId="32DE0CEC" w14:textId="234FEB76" w:rsidR="00107717" w:rsidRPr="003E4DB2" w:rsidRDefault="00107717" w:rsidP="00107717">
            <w:pPr>
              <w:jc w:val="center"/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>Contractor</w:t>
            </w:r>
          </w:p>
        </w:tc>
        <w:tc>
          <w:tcPr>
            <w:tcW w:w="1190" w:type="dxa"/>
            <w:gridSpan w:val="3"/>
            <w:tcBorders>
              <w:bottom w:val="single" w:sz="2" w:space="0" w:color="BABFB7" w:themeColor="accent3"/>
            </w:tcBorders>
            <w:vAlign w:val="center"/>
          </w:tcPr>
          <w:p w14:paraId="32DE0CED" w14:textId="7DFC44F8" w:rsidR="00107717" w:rsidRDefault="00107717" w:rsidP="00107717">
            <w:pPr>
              <w:jc w:val="center"/>
            </w:pPr>
            <w:r>
              <w:t>Employer’s Agent</w:t>
            </w:r>
          </w:p>
        </w:tc>
        <w:tc>
          <w:tcPr>
            <w:tcW w:w="1190" w:type="dxa"/>
            <w:gridSpan w:val="2"/>
            <w:tcBorders>
              <w:bottom w:val="single" w:sz="2" w:space="0" w:color="BABFB7" w:themeColor="accent3"/>
            </w:tcBorders>
            <w:vAlign w:val="center"/>
          </w:tcPr>
          <w:p w14:paraId="32DE0CEE" w14:textId="486EFF59" w:rsidR="00107717" w:rsidRDefault="00107717" w:rsidP="00107717">
            <w:pPr>
              <w:jc w:val="center"/>
            </w:pPr>
            <w:r>
              <w:t>Employer’s Agent Rep</w:t>
            </w:r>
          </w:p>
        </w:tc>
        <w:tc>
          <w:tcPr>
            <w:tcW w:w="1191" w:type="dxa"/>
            <w:gridSpan w:val="4"/>
            <w:tcBorders>
              <w:bottom w:val="single" w:sz="2" w:space="0" w:color="BABFB7" w:themeColor="accent3"/>
            </w:tcBorders>
            <w:vAlign w:val="center"/>
          </w:tcPr>
          <w:p w14:paraId="32DE0CEF" w14:textId="77777777" w:rsidR="00107717" w:rsidRDefault="00107717" w:rsidP="00107717">
            <w:pPr>
              <w:jc w:val="center"/>
            </w:pPr>
          </w:p>
        </w:tc>
        <w:tc>
          <w:tcPr>
            <w:tcW w:w="1190" w:type="dxa"/>
            <w:gridSpan w:val="2"/>
            <w:tcBorders>
              <w:bottom w:val="single" w:sz="2" w:space="0" w:color="BABFB7" w:themeColor="accent3"/>
            </w:tcBorders>
            <w:vAlign w:val="center"/>
          </w:tcPr>
          <w:p w14:paraId="32DE0CF0" w14:textId="77777777" w:rsidR="00107717" w:rsidRDefault="00107717" w:rsidP="00107717">
            <w:pPr>
              <w:jc w:val="center"/>
            </w:pPr>
          </w:p>
        </w:tc>
        <w:tc>
          <w:tcPr>
            <w:tcW w:w="1193" w:type="dxa"/>
            <w:gridSpan w:val="3"/>
            <w:tcBorders>
              <w:bottom w:val="single" w:sz="2" w:space="0" w:color="BABFB7" w:themeColor="accent3"/>
            </w:tcBorders>
            <w:vAlign w:val="center"/>
          </w:tcPr>
          <w:p w14:paraId="32DE0CF1" w14:textId="77777777" w:rsidR="00107717" w:rsidRDefault="00107717" w:rsidP="00107717">
            <w:pPr>
              <w:jc w:val="center"/>
            </w:pPr>
          </w:p>
        </w:tc>
        <w:tc>
          <w:tcPr>
            <w:tcW w:w="1306" w:type="dxa"/>
            <w:gridSpan w:val="2"/>
            <w:tcBorders>
              <w:bottom w:val="single" w:sz="2" w:space="0" w:color="BABFB7" w:themeColor="accent3"/>
            </w:tcBorders>
            <w:vAlign w:val="center"/>
          </w:tcPr>
          <w:p w14:paraId="32DE0CF2" w14:textId="77777777" w:rsidR="00107717" w:rsidRPr="003E4DB2" w:rsidRDefault="00107717" w:rsidP="00107717">
            <w:pPr>
              <w:jc w:val="center"/>
              <w:rPr>
                <w:rFonts w:cstheme="minorHAnsi"/>
                <w:sz w:val="18"/>
                <w:szCs w:val="18"/>
                <w:lang w:val="en-GB"/>
              </w:rPr>
            </w:pPr>
          </w:p>
        </w:tc>
      </w:tr>
      <w:tr w:rsidR="00107717" w:rsidRPr="003E4DB2" w14:paraId="32DE0CF5" w14:textId="77777777" w:rsidTr="00E3018F">
        <w:trPr>
          <w:cantSplit/>
          <w:trHeight w:val="113"/>
        </w:trPr>
        <w:tc>
          <w:tcPr>
            <w:tcW w:w="9640" w:type="dxa"/>
            <w:gridSpan w:val="22"/>
            <w:tcBorders>
              <w:left w:val="nil"/>
              <w:bottom w:val="nil"/>
              <w:right w:val="nil"/>
            </w:tcBorders>
            <w:vAlign w:val="center"/>
          </w:tcPr>
          <w:p w14:paraId="32DE0CF4" w14:textId="77777777" w:rsidR="00107717" w:rsidRPr="00587A78" w:rsidRDefault="00107717" w:rsidP="00107717">
            <w:pPr>
              <w:rPr>
                <w:rFonts w:cstheme="minorHAnsi"/>
                <w:sz w:val="2"/>
                <w:szCs w:val="18"/>
                <w:lang w:val="en-GB"/>
              </w:rPr>
            </w:pPr>
          </w:p>
        </w:tc>
      </w:tr>
      <w:tr w:rsidR="00107717" w:rsidRPr="003E4DB2" w14:paraId="32DE0CF7" w14:textId="77777777" w:rsidTr="00E3018F">
        <w:trPr>
          <w:cantSplit/>
          <w:trHeight w:val="227"/>
        </w:trPr>
        <w:tc>
          <w:tcPr>
            <w:tcW w:w="9640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DE0CF6" w14:textId="1CBDD589" w:rsidR="00107717" w:rsidRPr="00587A78" w:rsidRDefault="00107717" w:rsidP="00107717">
            <w:pPr>
              <w:rPr>
                <w:rFonts w:cstheme="minorHAnsi"/>
                <w:b/>
                <w:sz w:val="18"/>
                <w:szCs w:val="18"/>
                <w:lang w:val="en-GB"/>
              </w:rPr>
            </w:pPr>
            <w:r w:rsidRPr="00587A78">
              <w:rPr>
                <w:rFonts w:cstheme="minorHAnsi"/>
                <w:b/>
                <w:sz w:val="18"/>
                <w:szCs w:val="18"/>
                <w:lang w:val="en-GB"/>
              </w:rPr>
              <w:t xml:space="preserve">Note: The valid version of this site instruction is </w:t>
            </w:r>
            <w:r>
              <w:rPr>
                <w:rFonts w:cstheme="minorHAnsi"/>
                <w:b/>
                <w:sz w:val="18"/>
                <w:szCs w:val="18"/>
                <w:lang w:val="en-GB"/>
              </w:rPr>
              <w:t>a</w:t>
            </w:r>
            <w:r w:rsidRPr="00587A78">
              <w:rPr>
                <w:rFonts w:cstheme="minorHAnsi"/>
                <w:b/>
                <w:sz w:val="18"/>
                <w:szCs w:val="18"/>
                <w:lang w:val="en-GB"/>
              </w:rPr>
              <w:t xml:space="preserve"> </w:t>
            </w:r>
            <w:r w:rsidRPr="00587A78">
              <w:rPr>
                <w:rFonts w:cstheme="minorHAnsi"/>
                <w:b/>
                <w:sz w:val="18"/>
                <w:szCs w:val="18"/>
                <w:u w:val="single"/>
                <w:lang w:val="en-GB"/>
              </w:rPr>
              <w:t>SIGNED</w:t>
            </w:r>
            <w:r w:rsidRPr="00587A78">
              <w:rPr>
                <w:rFonts w:cstheme="minorHAnsi"/>
                <w:b/>
                <w:sz w:val="18"/>
                <w:szCs w:val="18"/>
                <w:lang w:val="en-GB"/>
              </w:rPr>
              <w:t xml:space="preserve"> copy.</w:t>
            </w:r>
          </w:p>
        </w:tc>
      </w:tr>
    </w:tbl>
    <w:p w14:paraId="32DE0CF8" w14:textId="7CC440BB" w:rsidR="0097258C" w:rsidRDefault="00292A15" w:rsidP="00292A15">
      <w:pPr>
        <w:pStyle w:val="BodyText"/>
        <w:tabs>
          <w:tab w:val="left" w:pos="7590"/>
        </w:tabs>
      </w:pPr>
      <w:r>
        <w:tab/>
      </w:r>
      <w:r w:rsidR="000343ED">
        <w:br w:type="textWrapping" w:clear="all"/>
      </w:r>
    </w:p>
    <w:p w14:paraId="40F7BC4E" w14:textId="77777777" w:rsidR="002277A6" w:rsidRDefault="002277A6" w:rsidP="002277A6">
      <w:pPr>
        <w:rPr>
          <w:rFonts w:ascii="Arial" w:hAnsi="Arial" w:cs="Arial"/>
          <w:sz w:val="18"/>
          <w:lang w:val="en-AU"/>
        </w:rPr>
      </w:pPr>
    </w:p>
    <w:p w14:paraId="4488E55B" w14:textId="52D3A5F4" w:rsidR="002277A6" w:rsidRPr="002277A6" w:rsidRDefault="002277A6" w:rsidP="002277A6">
      <w:pPr>
        <w:tabs>
          <w:tab w:val="left" w:pos="3315"/>
        </w:tabs>
        <w:rPr>
          <w:lang w:val="en-AU"/>
        </w:rPr>
      </w:pPr>
      <w:r>
        <w:rPr>
          <w:lang w:val="en-AU"/>
        </w:rPr>
        <w:tab/>
      </w:r>
    </w:p>
    <w:sectPr w:rsidR="002277A6" w:rsidRPr="002277A6" w:rsidSect="00B6688D">
      <w:headerReference w:type="default" r:id="rId13"/>
      <w:footerReference w:type="default" r:id="rId14"/>
      <w:footerReference w:type="first" r:id="rId15"/>
      <w:type w:val="continuous"/>
      <w:pgSz w:w="11907" w:h="16839" w:code="9"/>
      <w:pgMar w:top="2637" w:right="992" w:bottom="1276" w:left="1418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F1D22C" w14:textId="77777777" w:rsidR="00DE7F43" w:rsidRDefault="00DE7F43" w:rsidP="005A1858">
      <w:r>
        <w:separator/>
      </w:r>
    </w:p>
  </w:endnote>
  <w:endnote w:type="continuationSeparator" w:id="0">
    <w:p w14:paraId="1A6A35B7" w14:textId="77777777" w:rsidR="00DE7F43" w:rsidRDefault="00DE7F43" w:rsidP="005A1858">
      <w:r>
        <w:continuationSeparator/>
      </w:r>
    </w:p>
  </w:endnote>
  <w:endnote w:type="continuationNotice" w:id="1">
    <w:p w14:paraId="23333704" w14:textId="77777777" w:rsidR="00DE7F43" w:rsidRDefault="00DE7F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7C95B8" w14:textId="32AA4928" w:rsidR="00110142" w:rsidRDefault="00110142" w:rsidP="00C303DB">
    <w:pPr>
      <w:pStyle w:val="Footer"/>
      <w:ind w:left="-142" w:right="-709"/>
      <w:jc w:val="left"/>
      <w:rPr>
        <w:b/>
      </w:rPr>
    </w:pPr>
    <w:bookmarkStart w:id="0" w:name="OLE_LINK1"/>
  </w:p>
  <w:tbl>
    <w:tblPr>
      <w:tblStyle w:val="TableGrid"/>
      <w:tblW w:w="500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054"/>
      <w:gridCol w:w="445"/>
    </w:tblGrid>
    <w:tr w:rsidR="00110142" w:rsidRPr="00A95B58" w14:paraId="10862379" w14:textId="77777777" w:rsidTr="00887BC6">
      <w:trPr>
        <w:trHeight w:val="284"/>
      </w:trPr>
      <w:tc>
        <w:tcPr>
          <w:tcW w:w="4766" w:type="pct"/>
          <w:vAlign w:val="center"/>
          <w:hideMark/>
        </w:tcPr>
        <w:p w14:paraId="42CAE074" w14:textId="61124F86" w:rsidR="00B163B4" w:rsidRDefault="006434AC" w:rsidP="00110142">
          <w:pPr>
            <w:tabs>
              <w:tab w:val="right" w:pos="9071"/>
            </w:tabs>
            <w:rPr>
              <w:rFonts w:ascii="Arial" w:hAnsi="Arial" w:cs="Arial"/>
              <w:sz w:val="14"/>
              <w:szCs w:val="16"/>
            </w:rPr>
          </w:pPr>
          <w:sdt>
            <w:sdtPr>
              <w:rPr>
                <w:rFonts w:ascii="Arial" w:hAnsi="Arial" w:cs="Arial"/>
                <w:b/>
                <w:sz w:val="14"/>
                <w:szCs w:val="16"/>
              </w:rPr>
              <w:id w:val="540635300"/>
              <w:placeholder>
                <w:docPart w:val="4972C1D4497E4CC9BBFF24DBACE1E65C"/>
              </w:placeholder>
            </w:sdtPr>
            <w:sdtEndPr/>
            <w:sdtContent>
              <w:r w:rsidR="00110142" w:rsidRPr="00A95B58">
                <w:rPr>
                  <w:rFonts w:ascii="Arial" w:hAnsi="Arial" w:cs="Arial"/>
                  <w:b/>
                  <w:sz w:val="14"/>
                  <w:szCs w:val="16"/>
                </w:rPr>
                <w:t>Project number</w:t>
              </w:r>
            </w:sdtContent>
          </w:sdt>
          <w:r w:rsidR="00110142" w:rsidRPr="00A95B58">
            <w:rPr>
              <w:rFonts w:ascii="Arial" w:hAnsi="Arial" w:cs="Arial"/>
              <w:sz w:val="14"/>
              <w:szCs w:val="16"/>
            </w:rPr>
            <w:t xml:space="preserve"> </w:t>
          </w:r>
          <w:sdt>
            <w:sdtPr>
              <w:rPr>
                <w:rFonts w:ascii="Arial" w:hAnsi="Arial" w:cs="Arial"/>
                <w:sz w:val="14"/>
                <w:szCs w:val="16"/>
              </w:rPr>
              <w:id w:val="-1325275932"/>
              <w:placeholder>
                <w:docPart w:val="4972C1D4497E4CC9BBFF24DBACE1E65C"/>
              </w:placeholder>
              <w:text/>
            </w:sdtPr>
            <w:sdtEndPr/>
            <w:sdtContent>
              <w:r w:rsidR="00B163B4">
                <w:rPr>
                  <w:rFonts w:ascii="Arial" w:hAnsi="Arial" w:cs="Arial"/>
                  <w:sz w:val="14"/>
                  <w:szCs w:val="16"/>
                </w:rPr>
                <w:t>1</w:t>
              </w:r>
              <w:r w:rsidR="00A334AA">
                <w:rPr>
                  <w:rFonts w:ascii="Arial" w:hAnsi="Arial" w:cs="Arial"/>
                  <w:sz w:val="14"/>
                  <w:szCs w:val="16"/>
                </w:rPr>
                <w:t>08883</w:t>
              </w:r>
            </w:sdtContent>
          </w:sdt>
        </w:p>
        <w:p w14:paraId="4A044495" w14:textId="77777777" w:rsidR="00B163B4" w:rsidRDefault="00B163B4" w:rsidP="00110142">
          <w:pPr>
            <w:tabs>
              <w:tab w:val="right" w:pos="9071"/>
            </w:tabs>
            <w:rPr>
              <w:rFonts w:ascii="Arial" w:hAnsi="Arial" w:cs="Arial"/>
              <w:sz w:val="14"/>
              <w:szCs w:val="16"/>
            </w:rPr>
          </w:pPr>
        </w:p>
        <w:p w14:paraId="4C738251" w14:textId="6AB4A69A" w:rsidR="00B163B4" w:rsidRDefault="00B163B4" w:rsidP="00110142">
          <w:pPr>
            <w:tabs>
              <w:tab w:val="right" w:pos="9071"/>
            </w:tabs>
            <w:rPr>
              <w:rFonts w:ascii="Arial" w:hAnsi="Arial" w:cs="Arial"/>
              <w:sz w:val="14"/>
              <w:szCs w:val="16"/>
            </w:rPr>
          </w:pPr>
          <w:r>
            <w:rPr>
              <w:rFonts w:ascii="Arial" w:hAnsi="Arial" w:cs="Arial"/>
              <w:sz w:val="14"/>
              <w:szCs w:val="16"/>
            </w:rPr>
            <w:fldChar w:fldCharType="begin"/>
          </w:r>
          <w:r>
            <w:rPr>
              <w:rFonts w:ascii="Arial" w:hAnsi="Arial" w:cs="Arial"/>
              <w:sz w:val="14"/>
              <w:szCs w:val="16"/>
            </w:rPr>
            <w:instrText xml:space="preserve"> FILENAME  \* Caps \p  \* MERGEFORMAT </w:instrText>
          </w:r>
          <w:r>
            <w:rPr>
              <w:rFonts w:ascii="Arial" w:hAnsi="Arial" w:cs="Arial"/>
              <w:sz w:val="14"/>
              <w:szCs w:val="16"/>
            </w:rPr>
            <w:fldChar w:fldCharType="separate"/>
          </w:r>
          <w:r w:rsidR="004E3490">
            <w:rPr>
              <w:rFonts w:ascii="Arial" w:hAnsi="Arial" w:cs="Arial"/>
              <w:noProof/>
              <w:sz w:val="14"/>
              <w:szCs w:val="16"/>
            </w:rPr>
            <w:t>Https://Zutarilive-My.Sharepoint.Com/Personal/Sive_Mdakane_Zutari_Com/Documents/Desktop/02 Coffe Bay/14 Site Instructions/01 Site Instructions Word/Site Instruction 072 - Supply And Installation Of External Ladders.Docx</w:t>
          </w:r>
          <w:r>
            <w:rPr>
              <w:rFonts w:ascii="Arial" w:hAnsi="Arial" w:cs="Arial"/>
              <w:sz w:val="14"/>
              <w:szCs w:val="16"/>
            </w:rPr>
            <w:fldChar w:fldCharType="end"/>
          </w:r>
        </w:p>
        <w:p w14:paraId="745B5DC3" w14:textId="77777777" w:rsidR="00B163B4" w:rsidRDefault="00B163B4" w:rsidP="00110142">
          <w:pPr>
            <w:tabs>
              <w:tab w:val="right" w:pos="9071"/>
            </w:tabs>
            <w:rPr>
              <w:rFonts w:ascii="Arial" w:hAnsi="Arial" w:cs="Arial"/>
              <w:sz w:val="14"/>
              <w:szCs w:val="16"/>
            </w:rPr>
          </w:pPr>
        </w:p>
        <w:p w14:paraId="0F889A93" w14:textId="150810D3" w:rsidR="00110142" w:rsidRPr="00A95B58" w:rsidRDefault="006434AC" w:rsidP="00B163B4">
          <w:pPr>
            <w:tabs>
              <w:tab w:val="center" w:pos="4800"/>
              <w:tab w:val="right" w:pos="9071"/>
            </w:tabs>
            <w:rPr>
              <w:rFonts w:ascii="Arial" w:hAnsi="Arial" w:cs="Arial"/>
              <w:sz w:val="14"/>
              <w:szCs w:val="16"/>
            </w:rPr>
          </w:pPr>
          <w:sdt>
            <w:sdtPr>
              <w:rPr>
                <w:rFonts w:ascii="Arial" w:hAnsi="Arial" w:cs="Arial"/>
                <w:sz w:val="14"/>
                <w:szCs w:val="16"/>
              </w:rPr>
              <w:id w:val="2096350727"/>
              <w:placeholder>
                <w:docPart w:val="E472EADC16D8445DAE14AAF3B17A69C4"/>
              </w:placeholder>
              <w:date w:fullDate="2025-07-29T00:00:00Z">
                <w:dateFormat w:val="yyyy/MM/dd"/>
                <w:lid w:val="en-ZA"/>
                <w:storeMappedDataAs w:val="dateTime"/>
                <w:calendar w:val="gregorian"/>
              </w:date>
            </w:sdtPr>
            <w:sdtEndPr/>
            <w:sdtContent>
              <w:r w:rsidR="004E3490">
                <w:rPr>
                  <w:rFonts w:ascii="Arial" w:hAnsi="Arial" w:cs="Arial"/>
                  <w:sz w:val="14"/>
                  <w:szCs w:val="16"/>
                  <w:lang w:val="en-ZA"/>
                </w:rPr>
                <w:t>2025/07/29</w:t>
              </w:r>
            </w:sdtContent>
          </w:sdt>
          <w:r w:rsidR="00B163B4">
            <w:rPr>
              <w:rFonts w:ascii="Arial" w:hAnsi="Arial" w:cs="Arial"/>
              <w:sz w:val="14"/>
              <w:szCs w:val="16"/>
            </w:rPr>
            <w:tab/>
          </w:r>
          <w:sdt>
            <w:sdtPr>
              <w:rPr>
                <w:rFonts w:ascii="Arial" w:hAnsi="Arial" w:cs="Arial"/>
                <w:sz w:val="14"/>
                <w:szCs w:val="16"/>
              </w:rPr>
              <w:id w:val="1714993393"/>
              <w:placeholder>
                <w:docPart w:val="4972C1D4497E4CC9BBFF24DBACE1E65C"/>
              </w:placeholder>
              <w:text/>
            </w:sdtPr>
            <w:sdtEndPr/>
            <w:sdtContent>
              <w:r w:rsidR="00110142" w:rsidRPr="00A95B58">
                <w:rPr>
                  <w:rFonts w:ascii="Arial" w:hAnsi="Arial" w:cs="Arial"/>
                  <w:sz w:val="14"/>
                  <w:szCs w:val="16"/>
                </w:rPr>
                <w:t>Revision 0</w:t>
              </w:r>
            </w:sdtContent>
          </w:sdt>
          <w:r w:rsidR="00110142" w:rsidRPr="00A95B58">
            <w:rPr>
              <w:rFonts w:ascii="Arial" w:hAnsi="Arial" w:cs="Arial"/>
              <w:sz w:val="14"/>
              <w:szCs w:val="16"/>
            </w:rPr>
            <w:tab/>
          </w:r>
          <w:r w:rsidR="00110142" w:rsidRPr="00A95B58">
            <w:rPr>
              <w:rFonts w:ascii="Arial" w:hAnsi="Arial" w:cs="Arial"/>
              <w:sz w:val="14"/>
              <w:szCs w:val="16"/>
            </w:rPr>
            <w:fldChar w:fldCharType="begin"/>
          </w:r>
          <w:r w:rsidR="00110142" w:rsidRPr="00A95B58">
            <w:rPr>
              <w:rFonts w:ascii="Arial" w:hAnsi="Arial" w:cs="Arial"/>
              <w:sz w:val="14"/>
              <w:szCs w:val="16"/>
            </w:rPr>
            <w:instrText xml:space="preserve"> PAGE   \* MERGEFORMAT </w:instrText>
          </w:r>
          <w:r w:rsidR="00110142" w:rsidRPr="00A95B58">
            <w:rPr>
              <w:rFonts w:ascii="Arial" w:hAnsi="Arial" w:cs="Arial"/>
              <w:sz w:val="14"/>
              <w:szCs w:val="16"/>
            </w:rPr>
            <w:fldChar w:fldCharType="separate"/>
          </w:r>
          <w:r w:rsidR="00110142">
            <w:rPr>
              <w:rFonts w:ascii="Arial" w:hAnsi="Arial" w:cs="Arial"/>
              <w:noProof/>
              <w:sz w:val="14"/>
              <w:szCs w:val="16"/>
            </w:rPr>
            <w:t>2</w:t>
          </w:r>
          <w:r w:rsidR="00110142" w:rsidRPr="00A95B58">
            <w:rPr>
              <w:rFonts w:ascii="Arial" w:hAnsi="Arial" w:cs="Arial"/>
              <w:sz w:val="14"/>
              <w:szCs w:val="16"/>
            </w:rPr>
            <w:fldChar w:fldCharType="end"/>
          </w:r>
        </w:p>
      </w:tc>
      <w:sdt>
        <w:sdtPr>
          <w:rPr>
            <w:rFonts w:ascii="Arial" w:hAnsi="Arial" w:cs="Arial"/>
            <w:noProof/>
            <w:sz w:val="14"/>
            <w:szCs w:val="16"/>
          </w:rPr>
          <w:id w:val="1509569121"/>
          <w:picture/>
        </w:sdtPr>
        <w:sdtEndPr/>
        <w:sdtContent>
          <w:tc>
            <w:tcPr>
              <w:tcW w:w="234" w:type="pct"/>
              <w:vAlign w:val="bottom"/>
              <w:hideMark/>
            </w:tcPr>
            <w:p w14:paraId="069EAE01" w14:textId="09F50327" w:rsidR="00110142" w:rsidRPr="00A95B58" w:rsidRDefault="00110142" w:rsidP="00110142">
              <w:pPr>
                <w:rPr>
                  <w:rFonts w:ascii="Arial" w:hAnsi="Arial" w:cs="Arial"/>
                  <w:noProof/>
                  <w:sz w:val="14"/>
                  <w:szCs w:val="16"/>
                </w:rPr>
              </w:pPr>
              <w:r w:rsidRPr="00A95B58">
                <w:rPr>
                  <w:rFonts w:ascii="Arial" w:hAnsi="Arial" w:cs="Arial"/>
                  <w:noProof/>
                  <w:sz w:val="14"/>
                  <w:szCs w:val="16"/>
                </w:rPr>
                <w:drawing>
                  <wp:inline distT="0" distB="0" distL="0" distR="0" wp14:anchorId="050B9AE6" wp14:editId="2942170A">
                    <wp:extent cx="246380" cy="182880"/>
                    <wp:effectExtent l="0" t="0" r="1270" b="7620"/>
                    <wp:docPr id="1694521189" name="Picture 169452118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463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  <w:bookmarkEnd w:id="0"/>
  </w:tbl>
  <w:p w14:paraId="32DE0D1A" w14:textId="1249C229" w:rsidR="005451B0" w:rsidRPr="00AC7AA1" w:rsidRDefault="005451B0" w:rsidP="00C303DB">
    <w:pPr>
      <w:pStyle w:val="Footer"/>
      <w:ind w:left="-142" w:right="-709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25267724"/>
      <w:docPartObj>
        <w:docPartGallery w:val="Page Numbers (Bottom of Page)"/>
        <w:docPartUnique/>
      </w:docPartObj>
    </w:sdtPr>
    <w:sdtEndPr>
      <w:rPr>
        <w:b/>
      </w:rPr>
    </w:sdtEndPr>
    <w:sdtContent>
      <w:sdt>
        <w:sdtPr>
          <w:id w:val="-1840994615"/>
          <w:docPartObj>
            <w:docPartGallery w:val="Page Numbers (Bottom of Page)"/>
            <w:docPartUnique/>
          </w:docPartObj>
        </w:sdtPr>
        <w:sdtEndPr>
          <w:rPr>
            <w:b/>
          </w:rPr>
        </w:sdtEndPr>
        <w:sdtContent>
          <w:sdt>
            <w:sdtPr>
              <w:id w:val="-1088844211"/>
              <w:docPartObj>
                <w:docPartGallery w:val="Page Numbers (Bottom of Page)"/>
                <w:docPartUnique/>
              </w:docPartObj>
            </w:sdtPr>
            <w:sdtEndPr>
              <w:rPr>
                <w:b/>
              </w:rPr>
            </w:sdtEndPr>
            <w:sdtContent>
              <w:p w14:paraId="32DE0D1B" w14:textId="38E8AC27" w:rsidR="005451B0" w:rsidRPr="00AC7AA1" w:rsidRDefault="00AC6BD2" w:rsidP="00AC6BD2">
                <w:pPr>
                  <w:pStyle w:val="Footer"/>
                  <w:ind w:left="-142" w:right="-709"/>
                  <w:jc w:val="left"/>
                </w:pPr>
                <w:r w:rsidRPr="00496D85">
                  <w:t>© Copyright – Aureco</w:t>
                </w:r>
                <w:r>
                  <w:t>n South Africa (Pty) Ltd</w:t>
                </w:r>
                <w:r>
                  <w:ptab w:relativeTo="margin" w:alignment="right" w:leader="none"/>
                </w:r>
                <w:r w:rsidRPr="005451B0">
                  <w:rPr>
                    <w:b/>
                  </w:rPr>
                  <w:fldChar w:fldCharType="begin"/>
                </w:r>
                <w:r w:rsidRPr="005451B0">
                  <w:rPr>
                    <w:b/>
                  </w:rPr>
                  <w:instrText xml:space="preserve"> SAVEDATE  \@ "d MMMM yyyy"  \* MERGEFORMAT </w:instrText>
                </w:r>
                <w:r w:rsidRPr="005451B0">
                  <w:rPr>
                    <w:b/>
                  </w:rPr>
                  <w:fldChar w:fldCharType="separate"/>
                </w:r>
                <w:r w:rsidR="006434AC">
                  <w:rPr>
                    <w:b/>
                    <w:noProof/>
                  </w:rPr>
                  <w:t>4 October 2025</w:t>
                </w:r>
                <w:r w:rsidRPr="005451B0">
                  <w:rPr>
                    <w:b/>
                  </w:rPr>
                  <w:fldChar w:fldCharType="end"/>
                </w:r>
                <w:r w:rsidRPr="00AC7AA1">
                  <w:t xml:space="preserve">  Revision</w:t>
                </w:r>
                <w:r>
                  <w:t> </w:t>
                </w:r>
                <w:r w:rsidRPr="00AC7AA1">
                  <w:t xml:space="preserve">0 </w:t>
                </w:r>
                <w:r w:rsidRPr="00EC4230">
                  <w:rPr>
                    <w:b/>
                  </w:rPr>
                  <w:t>Page</w:t>
                </w:r>
                <w:r>
                  <w:rPr>
                    <w:b/>
                  </w:rPr>
                  <w:t> </w:t>
                </w:r>
                <w:r w:rsidRPr="00EC4230">
                  <w:rPr>
                    <w:b/>
                  </w:rPr>
                  <w:fldChar w:fldCharType="begin"/>
                </w:r>
                <w:r w:rsidRPr="00EC4230">
                  <w:rPr>
                    <w:b/>
                  </w:rPr>
                  <w:instrText xml:space="preserve"> PAGE   \* MERGEFORMAT </w:instrText>
                </w:r>
                <w:r w:rsidRPr="00EC4230">
                  <w:rPr>
                    <w:b/>
                  </w:rPr>
                  <w:fldChar w:fldCharType="separate"/>
                </w:r>
                <w:r w:rsidR="00066C8D">
                  <w:rPr>
                    <w:b/>
                    <w:noProof/>
                  </w:rPr>
                  <w:t>1</w:t>
                </w:r>
                <w:r w:rsidRPr="00EC4230">
                  <w:rPr>
                    <w:b/>
                  </w:rPr>
                  <w:fldChar w:fldCharType="end"/>
                </w:r>
              </w:p>
            </w:sdtContent>
          </w:sdt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F53588" w14:textId="77777777" w:rsidR="00DE7F43" w:rsidRDefault="00DE7F43" w:rsidP="005A1858">
      <w:r>
        <w:separator/>
      </w:r>
    </w:p>
  </w:footnote>
  <w:footnote w:type="continuationSeparator" w:id="0">
    <w:p w14:paraId="0BB5D212" w14:textId="77777777" w:rsidR="00DE7F43" w:rsidRDefault="00DE7F43" w:rsidP="005A1858">
      <w:r>
        <w:continuationSeparator/>
      </w:r>
    </w:p>
  </w:footnote>
  <w:footnote w:type="continuationNotice" w:id="1">
    <w:p w14:paraId="54F156FC" w14:textId="77777777" w:rsidR="00DE7F43" w:rsidRDefault="00DE7F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6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006"/>
      <w:gridCol w:w="3211"/>
      <w:gridCol w:w="3389"/>
    </w:tblGrid>
    <w:tr w:rsidR="00066C8D" w:rsidRPr="00F2365D" w14:paraId="32DE0D07" w14:textId="77777777" w:rsidTr="7BC5A517">
      <w:trPr>
        <w:trHeight w:val="227"/>
      </w:trPr>
      <w:tc>
        <w:tcPr>
          <w:tcW w:w="3006" w:type="dxa"/>
        </w:tcPr>
        <w:p w14:paraId="32DE0D04" w14:textId="77777777" w:rsidR="00066C8D" w:rsidRPr="00F2365D" w:rsidRDefault="00066C8D" w:rsidP="0045516E">
          <w:pPr>
            <w:rPr>
              <w:sz w:val="14"/>
              <w:szCs w:val="14"/>
              <w:lang w:val="en-GB"/>
            </w:rPr>
          </w:pPr>
        </w:p>
      </w:tc>
      <w:tc>
        <w:tcPr>
          <w:tcW w:w="3211" w:type="dxa"/>
        </w:tcPr>
        <w:p w14:paraId="32DE0D05" w14:textId="77777777" w:rsidR="00066C8D" w:rsidRPr="00F2365D" w:rsidRDefault="00066C8D" w:rsidP="0045516E">
          <w:pPr>
            <w:rPr>
              <w:sz w:val="14"/>
              <w:szCs w:val="14"/>
              <w:lang w:val="en-GB"/>
            </w:rPr>
          </w:pPr>
        </w:p>
      </w:tc>
      <w:tc>
        <w:tcPr>
          <w:tcW w:w="3389" w:type="dxa"/>
          <w:vMerge w:val="restart"/>
        </w:tcPr>
        <w:sdt>
          <w:sdtPr>
            <w:rPr>
              <w:b/>
              <w:bCs/>
              <w:noProof/>
              <w:lang w:val="en-GB" w:eastAsia="en-GB"/>
            </w:rPr>
            <w:alias w:val="utilitylogo"/>
            <w:tag w:val="utilitylogo"/>
            <w:id w:val="1902789824"/>
            <w:picture/>
          </w:sdtPr>
          <w:sdtEndPr/>
          <w:sdtContent>
            <w:p w14:paraId="32DE0D06" w14:textId="79D78777" w:rsidR="00066C8D" w:rsidRPr="00F2365D" w:rsidRDefault="7BC5A517" w:rsidP="0045516E">
              <w:pPr>
                <w:jc w:val="right"/>
                <w:rPr>
                  <w:b/>
                  <w:bCs/>
                  <w:lang w:val="en-GB" w:eastAsia="en-AU"/>
                </w:rPr>
              </w:pPr>
              <w:r>
                <w:rPr>
                  <w:noProof/>
                </w:rPr>
                <w:drawing>
                  <wp:inline distT="0" distB="0" distL="0" distR="0" wp14:anchorId="417E23B8" wp14:editId="27E0D1D8">
                    <wp:extent cx="1456454" cy="518400"/>
                    <wp:effectExtent l="0" t="0" r="0" b="0"/>
                    <wp:docPr id="1694521188" name="Picture 169452118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456454" cy="5184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14:paraId="7BC5A517" w14:textId="77777777" w:rsidR="7BC5A517" w:rsidRDefault="7BC5A517"/>
      </w:tc>
    </w:tr>
    <w:tr w:rsidR="00066C8D" w:rsidRPr="00F2365D" w14:paraId="32DE0D0B" w14:textId="77777777" w:rsidTr="00B6688D">
      <w:trPr>
        <w:trHeight w:val="616"/>
      </w:trPr>
      <w:tc>
        <w:tcPr>
          <w:tcW w:w="6217" w:type="dxa"/>
          <w:gridSpan w:val="2"/>
        </w:tcPr>
        <w:p w14:paraId="32DE0D08" w14:textId="77777777" w:rsidR="00066C8D" w:rsidRDefault="00066C8D" w:rsidP="0045516E">
          <w:pPr>
            <w:rPr>
              <w:b/>
              <w:sz w:val="40"/>
              <w:szCs w:val="40"/>
              <w:lang w:val="en-GB"/>
            </w:rPr>
          </w:pPr>
          <w:r>
            <w:rPr>
              <w:b/>
              <w:sz w:val="40"/>
              <w:szCs w:val="40"/>
              <w:lang w:val="en-GB"/>
            </w:rPr>
            <w:t>SITE INSTRUCTION</w:t>
          </w:r>
        </w:p>
        <w:p w14:paraId="32DE0D09" w14:textId="77777777" w:rsidR="00066C8D" w:rsidRPr="009520D4" w:rsidRDefault="00066C8D" w:rsidP="0045516E">
          <w:pPr>
            <w:rPr>
              <w:b/>
              <w:sz w:val="13"/>
              <w:szCs w:val="13"/>
              <w:lang w:val="en-GB"/>
            </w:rPr>
          </w:pPr>
        </w:p>
      </w:tc>
      <w:tc>
        <w:tcPr>
          <w:tcW w:w="3389" w:type="dxa"/>
          <w:vMerge/>
        </w:tcPr>
        <w:p w14:paraId="32DE0D0A" w14:textId="77777777" w:rsidR="00066C8D" w:rsidRPr="00F2365D" w:rsidRDefault="00066C8D" w:rsidP="0045516E">
          <w:pPr>
            <w:jc w:val="right"/>
            <w:rPr>
              <w:lang w:val="en-GB"/>
            </w:rPr>
          </w:pPr>
        </w:p>
      </w:tc>
    </w:tr>
    <w:tr w:rsidR="00066C8D" w:rsidRPr="00F2365D" w14:paraId="32DE0D0E" w14:textId="77777777" w:rsidTr="7BC5A517">
      <w:trPr>
        <w:trHeight w:val="227"/>
      </w:trPr>
      <w:tc>
        <w:tcPr>
          <w:tcW w:w="6217" w:type="dxa"/>
          <w:gridSpan w:val="2"/>
          <w:vAlign w:val="center"/>
        </w:tcPr>
        <w:p w14:paraId="32DE0D0C" w14:textId="13066931" w:rsidR="00066C8D" w:rsidRPr="00110142" w:rsidRDefault="00110142" w:rsidP="001E55CE">
          <w:pPr>
            <w:tabs>
              <w:tab w:val="left" w:pos="363"/>
            </w:tabs>
            <w:rPr>
              <w:b/>
              <w:sz w:val="32"/>
              <w:szCs w:val="32"/>
              <w:lang w:val="en-GB"/>
            </w:rPr>
          </w:pPr>
          <w:proofErr w:type="spellStart"/>
          <w:r>
            <w:rPr>
              <w:b/>
              <w:sz w:val="32"/>
              <w:szCs w:val="32"/>
              <w:lang w:val="en-GB"/>
            </w:rPr>
            <w:t>Zutari</w:t>
          </w:r>
          <w:proofErr w:type="spellEnd"/>
          <w:r w:rsidR="00326063" w:rsidRPr="00110142">
            <w:rPr>
              <w:b/>
              <w:sz w:val="32"/>
              <w:szCs w:val="32"/>
              <w:lang w:val="en-GB"/>
            </w:rPr>
            <w:t xml:space="preserve"> </w:t>
          </w:r>
          <w:r w:rsidR="00066C8D" w:rsidRPr="00110142">
            <w:rPr>
              <w:b/>
              <w:sz w:val="32"/>
              <w:szCs w:val="32"/>
              <w:lang w:val="en-GB"/>
            </w:rPr>
            <w:t>Site Management System</w:t>
          </w:r>
        </w:p>
      </w:tc>
      <w:tc>
        <w:tcPr>
          <w:tcW w:w="3389" w:type="dxa"/>
        </w:tcPr>
        <w:p w14:paraId="32DE0D0D" w14:textId="77777777" w:rsidR="00066C8D" w:rsidRPr="00F2365D" w:rsidRDefault="00066C8D" w:rsidP="0045516E">
          <w:pPr>
            <w:jc w:val="right"/>
            <w:rPr>
              <w:lang w:val="en-GB"/>
            </w:rPr>
          </w:pPr>
        </w:p>
      </w:tc>
    </w:tr>
  </w:tbl>
  <w:p w14:paraId="32DE0D0F" w14:textId="77777777" w:rsidR="00066C8D" w:rsidRDefault="00066C8D" w:rsidP="00066C8D">
    <w:pPr>
      <w:pStyle w:val="Header"/>
      <w:rPr>
        <w:sz w:val="10"/>
      </w:rPr>
    </w:pPr>
  </w:p>
  <w:p w14:paraId="32DE0D18" w14:textId="77777777" w:rsidR="00AC6BD2" w:rsidRPr="00066C8D" w:rsidRDefault="00AC6BD2" w:rsidP="00066C8D">
    <w:pPr>
      <w:pStyle w:val="Header"/>
      <w:rPr>
        <w:sz w:val="2"/>
      </w:rPr>
    </w:pPr>
  </w:p>
  <w:p w14:paraId="32DE0D19" w14:textId="77777777" w:rsidR="00AC6BD2" w:rsidRPr="00AC6BD2" w:rsidRDefault="00AC6BD2" w:rsidP="00496D85">
    <w:pPr>
      <w:pStyle w:val="Header"/>
      <w:ind w:left="-142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F"/>
    <w:multiLevelType w:val="singleLevel"/>
    <w:tmpl w:val="9C088F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multilevel"/>
    <w:tmpl w:val="107CC2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1D060E"/>
    <w:multiLevelType w:val="multilevel"/>
    <w:tmpl w:val="5E8228DE"/>
    <w:styleLink w:val="AureconNumberList"/>
    <w:lvl w:ilvl="0">
      <w:start w:val="1"/>
      <w:numFmt w:val="lowerLetter"/>
      <w:pStyle w:val="Numbera"/>
      <w:lvlText w:val="%1)"/>
      <w:lvlJc w:val="left"/>
      <w:pPr>
        <w:tabs>
          <w:tab w:val="num" w:pos="284"/>
        </w:tabs>
        <w:ind w:left="284" w:hanging="284"/>
      </w:pPr>
      <w:rPr>
        <w:rFonts w:asciiTheme="minorHAnsi" w:hAnsiTheme="minorHAnsi" w:hint="default"/>
        <w:sz w:val="20"/>
      </w:rPr>
    </w:lvl>
    <w:lvl w:ilvl="1">
      <w:start w:val="1"/>
      <w:numFmt w:val="lowerRoman"/>
      <w:pStyle w:val="Numberi"/>
      <w:lvlText w:val="%2)"/>
      <w:lvlJc w:val="left"/>
      <w:pPr>
        <w:tabs>
          <w:tab w:val="num" w:pos="567"/>
        </w:tabs>
        <w:ind w:left="568" w:hanging="284"/>
      </w:pPr>
      <w:rPr>
        <w:rFonts w:hint="default"/>
      </w:rPr>
    </w:lvl>
    <w:lvl w:ilvl="2">
      <w:start w:val="1"/>
      <w:numFmt w:val="none"/>
      <w:lvlText w:val="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3" w15:restartNumberingAfterBreak="0">
    <w:nsid w:val="123E1B34"/>
    <w:multiLevelType w:val="hybridMultilevel"/>
    <w:tmpl w:val="D75A4408"/>
    <w:lvl w:ilvl="0" w:tplc="A5F2B1FE">
      <w:start w:val="16"/>
      <w:numFmt w:val="bullet"/>
      <w:lvlText w:val="-"/>
      <w:lvlJc w:val="left"/>
      <w:pPr>
        <w:ind w:left="720" w:hanging="360"/>
      </w:pPr>
      <w:rPr>
        <w:rFonts w:ascii="Arial" w:eastAsia="Aptos" w:hAnsi="Arial" w:cs="Aria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446DF"/>
    <w:multiLevelType w:val="multilevel"/>
    <w:tmpl w:val="787EDE1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C360B1F"/>
    <w:multiLevelType w:val="hybridMultilevel"/>
    <w:tmpl w:val="8BD625E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63723CD"/>
    <w:multiLevelType w:val="multilevel"/>
    <w:tmpl w:val="3F786C7C"/>
    <w:styleLink w:val="AureconHeadings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7" w:hanging="567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567" w:hanging="567"/>
      </w:pPr>
      <w:rPr>
        <w:rFonts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lvlText w:val=""/>
      <w:lvlJc w:val="left"/>
      <w:pPr>
        <w:ind w:left="567" w:hanging="567"/>
      </w:pPr>
      <w:rPr>
        <w:rFonts w:hint="default"/>
      </w:rPr>
    </w:lvl>
    <w:lvl w:ilvl="8">
      <w:start w:val="1"/>
      <w:numFmt w:val="none"/>
      <w:lvlText w:val=""/>
      <w:lvlJc w:val="left"/>
      <w:pPr>
        <w:ind w:left="567" w:hanging="567"/>
      </w:pPr>
      <w:rPr>
        <w:rFonts w:hint="default"/>
      </w:rPr>
    </w:lvl>
  </w:abstractNum>
  <w:abstractNum w:abstractNumId="7" w15:restartNumberingAfterBreak="0">
    <w:nsid w:val="38F25644"/>
    <w:multiLevelType w:val="multilevel"/>
    <w:tmpl w:val="9B6016D4"/>
    <w:styleLink w:val="AureconBullets"/>
    <w:lvl w:ilvl="0">
      <w:start w:val="1"/>
      <w:numFmt w:val="bullet"/>
      <w:pStyle w:val="Bullet1"/>
      <w:lvlText w:val=""/>
      <w:lvlJc w:val="left"/>
      <w:pPr>
        <w:ind w:left="227" w:hanging="227"/>
      </w:pPr>
      <w:rPr>
        <w:rFonts w:ascii="Wingdings" w:hAnsi="Wingdings" w:hint="default"/>
        <w:color w:val="7AB800" w:themeColor="accent1"/>
        <w:position w:val="-3"/>
        <w:sz w:val="28"/>
      </w:rPr>
    </w:lvl>
    <w:lvl w:ilvl="1">
      <w:start w:val="1"/>
      <w:numFmt w:val="bullet"/>
      <w:pStyle w:val="Bullet2"/>
      <w:lvlText w:val=""/>
      <w:lvlJc w:val="left"/>
      <w:pPr>
        <w:ind w:left="454" w:hanging="227"/>
      </w:pPr>
      <w:rPr>
        <w:rFonts w:ascii="Symbol" w:hAnsi="Symbol" w:hint="default"/>
        <w:color w:val="353D30" w:themeColor="accent2"/>
      </w:rPr>
    </w:lvl>
    <w:lvl w:ilvl="2">
      <w:start w:val="1"/>
      <w:numFmt w:val="bullet"/>
      <w:pStyle w:val="Bullet3"/>
      <w:lvlText w:val=""/>
      <w:lvlJc w:val="left"/>
      <w:pPr>
        <w:ind w:left="681" w:hanging="227"/>
      </w:pPr>
      <w:rPr>
        <w:rFonts w:ascii="Wingdings" w:hAnsi="Wingdings" w:hint="default"/>
        <w:color w:val="969D91"/>
        <w:position w:val="-3"/>
        <w:sz w:val="28"/>
      </w:rPr>
    </w:lvl>
    <w:lvl w:ilvl="3">
      <w:start w:val="1"/>
      <w:numFmt w:val="none"/>
      <w:lvlText w:val=""/>
      <w:lvlJc w:val="left"/>
      <w:pPr>
        <w:ind w:left="908" w:hanging="227"/>
      </w:pPr>
      <w:rPr>
        <w:rFonts w:hint="default"/>
      </w:rPr>
    </w:lvl>
    <w:lvl w:ilvl="4">
      <w:start w:val="1"/>
      <w:numFmt w:val="none"/>
      <w:lvlText w:val=""/>
      <w:lvlJc w:val="left"/>
      <w:pPr>
        <w:ind w:left="1135" w:hanging="227"/>
      </w:pPr>
      <w:rPr>
        <w:rFonts w:hint="default"/>
      </w:rPr>
    </w:lvl>
    <w:lvl w:ilvl="5">
      <w:start w:val="1"/>
      <w:numFmt w:val="none"/>
      <w:lvlText w:val=""/>
      <w:lvlJc w:val="left"/>
      <w:pPr>
        <w:ind w:left="1362" w:hanging="227"/>
      </w:pPr>
      <w:rPr>
        <w:rFonts w:hint="default"/>
      </w:rPr>
    </w:lvl>
    <w:lvl w:ilvl="6">
      <w:start w:val="1"/>
      <w:numFmt w:val="none"/>
      <w:lvlText w:val=""/>
      <w:lvlJc w:val="left"/>
      <w:pPr>
        <w:ind w:left="1589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1816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043" w:hanging="227"/>
      </w:pPr>
      <w:rPr>
        <w:rFonts w:hint="default"/>
      </w:rPr>
    </w:lvl>
  </w:abstractNum>
  <w:abstractNum w:abstractNumId="8" w15:restartNumberingAfterBreak="0">
    <w:nsid w:val="3A145197"/>
    <w:multiLevelType w:val="multilevel"/>
    <w:tmpl w:val="1B0AC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7AB800" w:themeColor="accent1"/>
        <w:sz w:val="18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75B339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7CC14EC"/>
    <w:multiLevelType w:val="multilevel"/>
    <w:tmpl w:val="70BA0C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AB800" w:themeColor="accent1"/>
        <w:sz w:val="18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499D4866"/>
    <w:multiLevelType w:val="multilevel"/>
    <w:tmpl w:val="787A4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260C2B"/>
    <w:multiLevelType w:val="hybridMultilevel"/>
    <w:tmpl w:val="0AB41A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DD0C9A"/>
    <w:multiLevelType w:val="hybridMultilevel"/>
    <w:tmpl w:val="91E4623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085C23"/>
    <w:multiLevelType w:val="multilevel"/>
    <w:tmpl w:val="E1202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750AA3"/>
    <w:multiLevelType w:val="multilevel"/>
    <w:tmpl w:val="08EE0B38"/>
    <w:lvl w:ilvl="0">
      <w:start w:val="1"/>
      <w:numFmt w:val="lowerLetter"/>
      <w:lvlText w:val="%1)"/>
      <w:lvlJc w:val="left"/>
      <w:pPr>
        <w:ind w:left="454" w:hanging="454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908" w:hanging="454"/>
      </w:pPr>
      <w:rPr>
        <w:rFonts w:hint="default"/>
      </w:rPr>
    </w:lvl>
    <w:lvl w:ilvl="2">
      <w:start w:val="1"/>
      <w:numFmt w:val="none"/>
      <w:lvlText w:val=""/>
      <w:lvlJc w:val="left"/>
      <w:pPr>
        <w:ind w:left="1362" w:hanging="454"/>
      </w:pPr>
      <w:rPr>
        <w:rFonts w:hint="default"/>
      </w:rPr>
    </w:lvl>
    <w:lvl w:ilvl="3">
      <w:start w:val="1"/>
      <w:numFmt w:val="none"/>
      <w:lvlText w:val=""/>
      <w:lvlJc w:val="left"/>
      <w:pPr>
        <w:ind w:left="1816" w:hanging="454"/>
      </w:pPr>
      <w:rPr>
        <w:rFonts w:hint="default"/>
      </w:rPr>
    </w:lvl>
    <w:lvl w:ilvl="4">
      <w:start w:val="1"/>
      <w:numFmt w:val="none"/>
      <w:lvlText w:val=""/>
      <w:lvlJc w:val="left"/>
      <w:pPr>
        <w:ind w:left="2270" w:hanging="454"/>
      </w:pPr>
      <w:rPr>
        <w:rFonts w:hint="default"/>
      </w:rPr>
    </w:lvl>
    <w:lvl w:ilvl="5">
      <w:start w:val="1"/>
      <w:numFmt w:val="none"/>
      <w:lvlText w:val=""/>
      <w:lvlJc w:val="left"/>
      <w:pPr>
        <w:ind w:left="2724" w:hanging="454"/>
      </w:pPr>
      <w:rPr>
        <w:rFonts w:hint="default"/>
      </w:rPr>
    </w:lvl>
    <w:lvl w:ilvl="6">
      <w:start w:val="1"/>
      <w:numFmt w:val="none"/>
      <w:lvlText w:val=""/>
      <w:lvlJc w:val="left"/>
      <w:pPr>
        <w:ind w:left="3178" w:hanging="454"/>
      </w:pPr>
      <w:rPr>
        <w:rFonts w:hint="default"/>
      </w:rPr>
    </w:lvl>
    <w:lvl w:ilvl="7">
      <w:start w:val="1"/>
      <w:numFmt w:val="none"/>
      <w:lvlText w:val=""/>
      <w:lvlJc w:val="left"/>
      <w:pPr>
        <w:ind w:left="3632" w:hanging="454"/>
      </w:pPr>
      <w:rPr>
        <w:rFonts w:hint="default"/>
      </w:rPr>
    </w:lvl>
    <w:lvl w:ilvl="8">
      <w:start w:val="1"/>
      <w:numFmt w:val="none"/>
      <w:lvlText w:val=""/>
      <w:lvlJc w:val="left"/>
      <w:pPr>
        <w:ind w:left="4086" w:hanging="454"/>
      </w:pPr>
      <w:rPr>
        <w:rFonts w:hint="default"/>
      </w:rPr>
    </w:lvl>
  </w:abstractNum>
  <w:abstractNum w:abstractNumId="16" w15:restartNumberingAfterBreak="0">
    <w:nsid w:val="77787963"/>
    <w:multiLevelType w:val="multilevel"/>
    <w:tmpl w:val="554CC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9374734">
    <w:abstractNumId w:val="6"/>
  </w:num>
  <w:num w:numId="2" w16cid:durableId="162864719">
    <w:abstractNumId w:val="10"/>
  </w:num>
  <w:num w:numId="3" w16cid:durableId="101345446">
    <w:abstractNumId w:val="8"/>
  </w:num>
  <w:num w:numId="4" w16cid:durableId="1221138964">
    <w:abstractNumId w:val="4"/>
  </w:num>
  <w:num w:numId="5" w16cid:durableId="1775512291">
    <w:abstractNumId w:val="6"/>
  </w:num>
  <w:num w:numId="6" w16cid:durableId="143162493">
    <w:abstractNumId w:val="1"/>
  </w:num>
  <w:num w:numId="7" w16cid:durableId="1312711859">
    <w:abstractNumId w:val="0"/>
  </w:num>
  <w:num w:numId="8" w16cid:durableId="1016033081">
    <w:abstractNumId w:val="6"/>
  </w:num>
  <w:num w:numId="9" w16cid:durableId="1937205668">
    <w:abstractNumId w:val="6"/>
  </w:num>
  <w:num w:numId="10" w16cid:durableId="437067263">
    <w:abstractNumId w:val="6"/>
  </w:num>
  <w:num w:numId="11" w16cid:durableId="1198657823">
    <w:abstractNumId w:val="7"/>
  </w:num>
  <w:num w:numId="12" w16cid:durableId="1092363208">
    <w:abstractNumId w:val="15"/>
  </w:num>
  <w:num w:numId="13" w16cid:durableId="1701123145">
    <w:abstractNumId w:val="7"/>
  </w:num>
  <w:num w:numId="14" w16cid:durableId="14894325">
    <w:abstractNumId w:val="7"/>
  </w:num>
  <w:num w:numId="15" w16cid:durableId="1036464414">
    <w:abstractNumId w:val="7"/>
  </w:num>
  <w:num w:numId="16" w16cid:durableId="1640644433">
    <w:abstractNumId w:val="15"/>
  </w:num>
  <w:num w:numId="17" w16cid:durableId="283848608">
    <w:abstractNumId w:val="15"/>
  </w:num>
  <w:num w:numId="18" w16cid:durableId="1334525711">
    <w:abstractNumId w:val="2"/>
  </w:num>
  <w:num w:numId="19" w16cid:durableId="705832021">
    <w:abstractNumId w:val="2"/>
  </w:num>
  <w:num w:numId="20" w16cid:durableId="298847499">
    <w:abstractNumId w:val="2"/>
  </w:num>
  <w:num w:numId="21" w16cid:durableId="850488266">
    <w:abstractNumId w:val="7"/>
  </w:num>
  <w:num w:numId="22" w16cid:durableId="1055931987">
    <w:abstractNumId w:val="2"/>
  </w:num>
  <w:num w:numId="23" w16cid:durableId="240482187">
    <w:abstractNumId w:val="7"/>
  </w:num>
  <w:num w:numId="24" w16cid:durableId="1143691466">
    <w:abstractNumId w:val="7"/>
  </w:num>
  <w:num w:numId="25" w16cid:durableId="1371344067">
    <w:abstractNumId w:val="7"/>
  </w:num>
  <w:num w:numId="26" w16cid:durableId="433743854">
    <w:abstractNumId w:val="2"/>
  </w:num>
  <w:num w:numId="27" w16cid:durableId="1975216759">
    <w:abstractNumId w:val="2"/>
  </w:num>
  <w:num w:numId="28" w16cid:durableId="1045762156">
    <w:abstractNumId w:val="7"/>
  </w:num>
  <w:num w:numId="29" w16cid:durableId="553125004">
    <w:abstractNumId w:val="2"/>
  </w:num>
  <w:num w:numId="30" w16cid:durableId="989559735">
    <w:abstractNumId w:val="7"/>
  </w:num>
  <w:num w:numId="31" w16cid:durableId="1812868917">
    <w:abstractNumId w:val="7"/>
  </w:num>
  <w:num w:numId="32" w16cid:durableId="1954172179">
    <w:abstractNumId w:val="7"/>
  </w:num>
  <w:num w:numId="33" w16cid:durableId="643782301">
    <w:abstractNumId w:val="2"/>
  </w:num>
  <w:num w:numId="34" w16cid:durableId="1794669391">
    <w:abstractNumId w:val="2"/>
  </w:num>
  <w:num w:numId="35" w16cid:durableId="322901517">
    <w:abstractNumId w:val="12"/>
  </w:num>
  <w:num w:numId="36" w16cid:durableId="542981481">
    <w:abstractNumId w:val="5"/>
  </w:num>
  <w:num w:numId="37" w16cid:durableId="290282356">
    <w:abstractNumId w:val="9"/>
  </w:num>
  <w:num w:numId="38" w16cid:durableId="1802574604">
    <w:abstractNumId w:val="11"/>
  </w:num>
  <w:num w:numId="39" w16cid:durableId="752123886">
    <w:abstractNumId w:val="3"/>
  </w:num>
  <w:num w:numId="40" w16cid:durableId="2143188195">
    <w:abstractNumId w:val="3"/>
  </w:num>
  <w:num w:numId="41" w16cid:durableId="1209343886">
    <w:abstractNumId w:val="13"/>
  </w:num>
  <w:num w:numId="42" w16cid:durableId="1743719394">
    <w:abstractNumId w:val="16"/>
  </w:num>
  <w:num w:numId="43" w16cid:durableId="1283539115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stylePaneSortMethod w:val="0000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A64"/>
    <w:rsid w:val="0000043F"/>
    <w:rsid w:val="00000D42"/>
    <w:rsid w:val="00003513"/>
    <w:rsid w:val="00004500"/>
    <w:rsid w:val="00005FF5"/>
    <w:rsid w:val="00010C54"/>
    <w:rsid w:val="00011DC4"/>
    <w:rsid w:val="00013BF8"/>
    <w:rsid w:val="000143BE"/>
    <w:rsid w:val="000156A3"/>
    <w:rsid w:val="000164C2"/>
    <w:rsid w:val="0001690E"/>
    <w:rsid w:val="00016E88"/>
    <w:rsid w:val="000238FB"/>
    <w:rsid w:val="00024D64"/>
    <w:rsid w:val="0002742F"/>
    <w:rsid w:val="0002746F"/>
    <w:rsid w:val="000278BA"/>
    <w:rsid w:val="00031DDA"/>
    <w:rsid w:val="00031E50"/>
    <w:rsid w:val="00032569"/>
    <w:rsid w:val="00033F9A"/>
    <w:rsid w:val="000343ED"/>
    <w:rsid w:val="00037B5E"/>
    <w:rsid w:val="0004265B"/>
    <w:rsid w:val="000440E7"/>
    <w:rsid w:val="00045AE9"/>
    <w:rsid w:val="00045F48"/>
    <w:rsid w:val="00046347"/>
    <w:rsid w:val="00047FB9"/>
    <w:rsid w:val="00050279"/>
    <w:rsid w:val="00053C03"/>
    <w:rsid w:val="000541A3"/>
    <w:rsid w:val="00061304"/>
    <w:rsid w:val="00061E8C"/>
    <w:rsid w:val="00062D14"/>
    <w:rsid w:val="00065B47"/>
    <w:rsid w:val="00065FAD"/>
    <w:rsid w:val="0006666B"/>
    <w:rsid w:val="00066C8D"/>
    <w:rsid w:val="0006798D"/>
    <w:rsid w:val="00071CFC"/>
    <w:rsid w:val="00074928"/>
    <w:rsid w:val="00075E2F"/>
    <w:rsid w:val="000770BE"/>
    <w:rsid w:val="000770CE"/>
    <w:rsid w:val="00080F35"/>
    <w:rsid w:val="00081791"/>
    <w:rsid w:val="00084301"/>
    <w:rsid w:val="000849F2"/>
    <w:rsid w:val="0008686F"/>
    <w:rsid w:val="0008694E"/>
    <w:rsid w:val="0009185F"/>
    <w:rsid w:val="00095866"/>
    <w:rsid w:val="000A122C"/>
    <w:rsid w:val="000A1CB0"/>
    <w:rsid w:val="000A1FA9"/>
    <w:rsid w:val="000A21AD"/>
    <w:rsid w:val="000A238B"/>
    <w:rsid w:val="000A25E1"/>
    <w:rsid w:val="000A6F59"/>
    <w:rsid w:val="000B115A"/>
    <w:rsid w:val="000B3090"/>
    <w:rsid w:val="000B6596"/>
    <w:rsid w:val="000B6E41"/>
    <w:rsid w:val="000C0F35"/>
    <w:rsid w:val="000C15A8"/>
    <w:rsid w:val="000C1DC1"/>
    <w:rsid w:val="000C3B19"/>
    <w:rsid w:val="000C5D5F"/>
    <w:rsid w:val="000C65BD"/>
    <w:rsid w:val="000C72FA"/>
    <w:rsid w:val="000C75F6"/>
    <w:rsid w:val="000C770B"/>
    <w:rsid w:val="000D2F64"/>
    <w:rsid w:val="000D3DFC"/>
    <w:rsid w:val="000D585F"/>
    <w:rsid w:val="000E1D74"/>
    <w:rsid w:val="000E35FA"/>
    <w:rsid w:val="000E3CB6"/>
    <w:rsid w:val="000F171C"/>
    <w:rsid w:val="000F1FDD"/>
    <w:rsid w:val="000F3DFC"/>
    <w:rsid w:val="000F4D25"/>
    <w:rsid w:val="000F7BA4"/>
    <w:rsid w:val="000F7DD7"/>
    <w:rsid w:val="00103146"/>
    <w:rsid w:val="00103B31"/>
    <w:rsid w:val="00103C4A"/>
    <w:rsid w:val="00104284"/>
    <w:rsid w:val="00105C14"/>
    <w:rsid w:val="00107717"/>
    <w:rsid w:val="00110142"/>
    <w:rsid w:val="001102E8"/>
    <w:rsid w:val="001107C9"/>
    <w:rsid w:val="00110F94"/>
    <w:rsid w:val="0011143F"/>
    <w:rsid w:val="00112923"/>
    <w:rsid w:val="00112941"/>
    <w:rsid w:val="00117CEA"/>
    <w:rsid w:val="00121D0A"/>
    <w:rsid w:val="001224DD"/>
    <w:rsid w:val="00124D95"/>
    <w:rsid w:val="00125423"/>
    <w:rsid w:val="00126A0E"/>
    <w:rsid w:val="00126A4D"/>
    <w:rsid w:val="001308D8"/>
    <w:rsid w:val="00130AB7"/>
    <w:rsid w:val="00131C87"/>
    <w:rsid w:val="00132730"/>
    <w:rsid w:val="001343D2"/>
    <w:rsid w:val="00134758"/>
    <w:rsid w:val="00141F95"/>
    <w:rsid w:val="001452FD"/>
    <w:rsid w:val="00145DCC"/>
    <w:rsid w:val="001472A6"/>
    <w:rsid w:val="0014731A"/>
    <w:rsid w:val="001476DC"/>
    <w:rsid w:val="00150C07"/>
    <w:rsid w:val="00150C27"/>
    <w:rsid w:val="00152F14"/>
    <w:rsid w:val="00153B23"/>
    <w:rsid w:val="00154B15"/>
    <w:rsid w:val="00156183"/>
    <w:rsid w:val="0015659E"/>
    <w:rsid w:val="0016638B"/>
    <w:rsid w:val="0016665C"/>
    <w:rsid w:val="00167605"/>
    <w:rsid w:val="00167CE1"/>
    <w:rsid w:val="00170EA1"/>
    <w:rsid w:val="00171858"/>
    <w:rsid w:val="00172435"/>
    <w:rsid w:val="00173E18"/>
    <w:rsid w:val="00174595"/>
    <w:rsid w:val="0017520D"/>
    <w:rsid w:val="00181282"/>
    <w:rsid w:val="00182B42"/>
    <w:rsid w:val="001835E8"/>
    <w:rsid w:val="001839E8"/>
    <w:rsid w:val="0018433D"/>
    <w:rsid w:val="001850EF"/>
    <w:rsid w:val="00186BAE"/>
    <w:rsid w:val="001871D2"/>
    <w:rsid w:val="00187B43"/>
    <w:rsid w:val="00193267"/>
    <w:rsid w:val="0019371E"/>
    <w:rsid w:val="001946C8"/>
    <w:rsid w:val="00194F67"/>
    <w:rsid w:val="001979D4"/>
    <w:rsid w:val="001A16CF"/>
    <w:rsid w:val="001A26D7"/>
    <w:rsid w:val="001A2D37"/>
    <w:rsid w:val="001A482F"/>
    <w:rsid w:val="001A62AA"/>
    <w:rsid w:val="001B13F5"/>
    <w:rsid w:val="001B2677"/>
    <w:rsid w:val="001B5713"/>
    <w:rsid w:val="001C28E4"/>
    <w:rsid w:val="001C2BD9"/>
    <w:rsid w:val="001C490E"/>
    <w:rsid w:val="001D14DD"/>
    <w:rsid w:val="001D30AA"/>
    <w:rsid w:val="001D3A16"/>
    <w:rsid w:val="001D5A85"/>
    <w:rsid w:val="001D6C9D"/>
    <w:rsid w:val="001D6F60"/>
    <w:rsid w:val="001E0BD5"/>
    <w:rsid w:val="001E4067"/>
    <w:rsid w:val="001E55CE"/>
    <w:rsid w:val="001E716F"/>
    <w:rsid w:val="001F1AFD"/>
    <w:rsid w:val="001F1E2F"/>
    <w:rsid w:val="001F3E06"/>
    <w:rsid w:val="001F4F31"/>
    <w:rsid w:val="001F5049"/>
    <w:rsid w:val="001F630D"/>
    <w:rsid w:val="001F681B"/>
    <w:rsid w:val="001F6B06"/>
    <w:rsid w:val="001F7580"/>
    <w:rsid w:val="00200C91"/>
    <w:rsid w:val="00202219"/>
    <w:rsid w:val="0021154F"/>
    <w:rsid w:val="00212198"/>
    <w:rsid w:val="002137EB"/>
    <w:rsid w:val="00221D0A"/>
    <w:rsid w:val="002277A6"/>
    <w:rsid w:val="00227BF0"/>
    <w:rsid w:val="002300EC"/>
    <w:rsid w:val="00230113"/>
    <w:rsid w:val="002308D3"/>
    <w:rsid w:val="002311E3"/>
    <w:rsid w:val="00232593"/>
    <w:rsid w:val="0023457B"/>
    <w:rsid w:val="00236887"/>
    <w:rsid w:val="00236A7C"/>
    <w:rsid w:val="00242506"/>
    <w:rsid w:val="002445D7"/>
    <w:rsid w:val="00245728"/>
    <w:rsid w:val="00245924"/>
    <w:rsid w:val="00251844"/>
    <w:rsid w:val="00254921"/>
    <w:rsid w:val="00260776"/>
    <w:rsid w:val="002624AE"/>
    <w:rsid w:val="00262AC5"/>
    <w:rsid w:val="00262B71"/>
    <w:rsid w:val="00266613"/>
    <w:rsid w:val="00267313"/>
    <w:rsid w:val="00267E1E"/>
    <w:rsid w:val="0027055D"/>
    <w:rsid w:val="002717BC"/>
    <w:rsid w:val="002728EA"/>
    <w:rsid w:val="00272FDB"/>
    <w:rsid w:val="00273548"/>
    <w:rsid w:val="0027362D"/>
    <w:rsid w:val="00276733"/>
    <w:rsid w:val="00280610"/>
    <w:rsid w:val="00285C4B"/>
    <w:rsid w:val="002862DA"/>
    <w:rsid w:val="00292164"/>
    <w:rsid w:val="00292A15"/>
    <w:rsid w:val="00292B56"/>
    <w:rsid w:val="00294FC0"/>
    <w:rsid w:val="00297881"/>
    <w:rsid w:val="0029791D"/>
    <w:rsid w:val="002A3335"/>
    <w:rsid w:val="002A5930"/>
    <w:rsid w:val="002A6B4D"/>
    <w:rsid w:val="002A6CF1"/>
    <w:rsid w:val="002A6DE0"/>
    <w:rsid w:val="002B0592"/>
    <w:rsid w:val="002B345F"/>
    <w:rsid w:val="002B3CD9"/>
    <w:rsid w:val="002B589F"/>
    <w:rsid w:val="002B7CF6"/>
    <w:rsid w:val="002C35FB"/>
    <w:rsid w:val="002C4456"/>
    <w:rsid w:val="002C59B7"/>
    <w:rsid w:val="002C68DB"/>
    <w:rsid w:val="002D2C2D"/>
    <w:rsid w:val="002E3F51"/>
    <w:rsid w:val="002F0849"/>
    <w:rsid w:val="002F1871"/>
    <w:rsid w:val="002F28BB"/>
    <w:rsid w:val="002F30FE"/>
    <w:rsid w:val="002F38F2"/>
    <w:rsid w:val="002F3D83"/>
    <w:rsid w:val="002F466E"/>
    <w:rsid w:val="002F5C81"/>
    <w:rsid w:val="002F7657"/>
    <w:rsid w:val="00301C0D"/>
    <w:rsid w:val="003053C4"/>
    <w:rsid w:val="003057DB"/>
    <w:rsid w:val="00305A60"/>
    <w:rsid w:val="003060F7"/>
    <w:rsid w:val="003102DB"/>
    <w:rsid w:val="00310718"/>
    <w:rsid w:val="003124A2"/>
    <w:rsid w:val="00313E25"/>
    <w:rsid w:val="0031434B"/>
    <w:rsid w:val="00315331"/>
    <w:rsid w:val="00315660"/>
    <w:rsid w:val="00316620"/>
    <w:rsid w:val="003177BC"/>
    <w:rsid w:val="0032002C"/>
    <w:rsid w:val="00320973"/>
    <w:rsid w:val="00321EBD"/>
    <w:rsid w:val="003234B4"/>
    <w:rsid w:val="00326063"/>
    <w:rsid w:val="0033165A"/>
    <w:rsid w:val="00331A10"/>
    <w:rsid w:val="00332AA7"/>
    <w:rsid w:val="00332D06"/>
    <w:rsid w:val="00334262"/>
    <w:rsid w:val="00334341"/>
    <w:rsid w:val="00335A17"/>
    <w:rsid w:val="00335AD0"/>
    <w:rsid w:val="00341E61"/>
    <w:rsid w:val="00342615"/>
    <w:rsid w:val="00343395"/>
    <w:rsid w:val="00351B91"/>
    <w:rsid w:val="00352BA4"/>
    <w:rsid w:val="00353876"/>
    <w:rsid w:val="00357A2B"/>
    <w:rsid w:val="00357D64"/>
    <w:rsid w:val="00362790"/>
    <w:rsid w:val="00363765"/>
    <w:rsid w:val="00364DA2"/>
    <w:rsid w:val="00366334"/>
    <w:rsid w:val="003676D6"/>
    <w:rsid w:val="00373B77"/>
    <w:rsid w:val="00374A3B"/>
    <w:rsid w:val="00377005"/>
    <w:rsid w:val="00383E34"/>
    <w:rsid w:val="00385037"/>
    <w:rsid w:val="00386D9B"/>
    <w:rsid w:val="00393BA4"/>
    <w:rsid w:val="00397654"/>
    <w:rsid w:val="003A0483"/>
    <w:rsid w:val="003A2ACB"/>
    <w:rsid w:val="003A4D24"/>
    <w:rsid w:val="003A4E85"/>
    <w:rsid w:val="003A572D"/>
    <w:rsid w:val="003A60AF"/>
    <w:rsid w:val="003A69F1"/>
    <w:rsid w:val="003B0501"/>
    <w:rsid w:val="003B0663"/>
    <w:rsid w:val="003B2AEA"/>
    <w:rsid w:val="003B35C6"/>
    <w:rsid w:val="003B3F31"/>
    <w:rsid w:val="003B5E2A"/>
    <w:rsid w:val="003B5FD7"/>
    <w:rsid w:val="003B6597"/>
    <w:rsid w:val="003B7B98"/>
    <w:rsid w:val="003C02E5"/>
    <w:rsid w:val="003C0C31"/>
    <w:rsid w:val="003C1BF1"/>
    <w:rsid w:val="003C383C"/>
    <w:rsid w:val="003C4785"/>
    <w:rsid w:val="003C4D61"/>
    <w:rsid w:val="003C528D"/>
    <w:rsid w:val="003C5C42"/>
    <w:rsid w:val="003C6D56"/>
    <w:rsid w:val="003D036F"/>
    <w:rsid w:val="003D343D"/>
    <w:rsid w:val="003D4F60"/>
    <w:rsid w:val="003D7C4C"/>
    <w:rsid w:val="003E0C0D"/>
    <w:rsid w:val="003E4DB2"/>
    <w:rsid w:val="003E4F33"/>
    <w:rsid w:val="003E56A3"/>
    <w:rsid w:val="003E7508"/>
    <w:rsid w:val="003F00E7"/>
    <w:rsid w:val="003F0FED"/>
    <w:rsid w:val="003F2DA3"/>
    <w:rsid w:val="003F4159"/>
    <w:rsid w:val="003F41DD"/>
    <w:rsid w:val="003F4A3B"/>
    <w:rsid w:val="003F77FC"/>
    <w:rsid w:val="003F7A85"/>
    <w:rsid w:val="00401F7E"/>
    <w:rsid w:val="00401FC1"/>
    <w:rsid w:val="004025DC"/>
    <w:rsid w:val="00405B0C"/>
    <w:rsid w:val="00406415"/>
    <w:rsid w:val="0041253B"/>
    <w:rsid w:val="00413C46"/>
    <w:rsid w:val="004141D5"/>
    <w:rsid w:val="00420B3D"/>
    <w:rsid w:val="004225E1"/>
    <w:rsid w:val="004232B6"/>
    <w:rsid w:val="004277F1"/>
    <w:rsid w:val="00427873"/>
    <w:rsid w:val="00430638"/>
    <w:rsid w:val="00431AF6"/>
    <w:rsid w:val="00432110"/>
    <w:rsid w:val="00435D1E"/>
    <w:rsid w:val="00435E27"/>
    <w:rsid w:val="0043647B"/>
    <w:rsid w:val="00436CF7"/>
    <w:rsid w:val="004373EF"/>
    <w:rsid w:val="00440924"/>
    <w:rsid w:val="00441BE0"/>
    <w:rsid w:val="00442C05"/>
    <w:rsid w:val="00444844"/>
    <w:rsid w:val="00444A10"/>
    <w:rsid w:val="0044681A"/>
    <w:rsid w:val="00447BDE"/>
    <w:rsid w:val="00452645"/>
    <w:rsid w:val="0045286A"/>
    <w:rsid w:val="00452F3A"/>
    <w:rsid w:val="00454866"/>
    <w:rsid w:val="00454CA8"/>
    <w:rsid w:val="00455DFC"/>
    <w:rsid w:val="0045666D"/>
    <w:rsid w:val="00457F96"/>
    <w:rsid w:val="00460DCB"/>
    <w:rsid w:val="004625F5"/>
    <w:rsid w:val="00463300"/>
    <w:rsid w:val="00463738"/>
    <w:rsid w:val="0046422F"/>
    <w:rsid w:val="00464C43"/>
    <w:rsid w:val="00464EB3"/>
    <w:rsid w:val="004655C9"/>
    <w:rsid w:val="004668C0"/>
    <w:rsid w:val="00470FBC"/>
    <w:rsid w:val="00471507"/>
    <w:rsid w:val="004775E3"/>
    <w:rsid w:val="004802C6"/>
    <w:rsid w:val="00487A15"/>
    <w:rsid w:val="0049173A"/>
    <w:rsid w:val="0049411A"/>
    <w:rsid w:val="00496197"/>
    <w:rsid w:val="004967CD"/>
    <w:rsid w:val="004969FC"/>
    <w:rsid w:val="00496D85"/>
    <w:rsid w:val="004A3760"/>
    <w:rsid w:val="004A4222"/>
    <w:rsid w:val="004A6F42"/>
    <w:rsid w:val="004B1277"/>
    <w:rsid w:val="004B13FD"/>
    <w:rsid w:val="004B20FC"/>
    <w:rsid w:val="004B2EB6"/>
    <w:rsid w:val="004B3B79"/>
    <w:rsid w:val="004B4E64"/>
    <w:rsid w:val="004B6949"/>
    <w:rsid w:val="004C017C"/>
    <w:rsid w:val="004C0282"/>
    <w:rsid w:val="004C1A1B"/>
    <w:rsid w:val="004C2BAF"/>
    <w:rsid w:val="004C37A7"/>
    <w:rsid w:val="004C3CF3"/>
    <w:rsid w:val="004C5466"/>
    <w:rsid w:val="004D1302"/>
    <w:rsid w:val="004D2881"/>
    <w:rsid w:val="004D4658"/>
    <w:rsid w:val="004D50A9"/>
    <w:rsid w:val="004D7D7B"/>
    <w:rsid w:val="004E2EA8"/>
    <w:rsid w:val="004E3490"/>
    <w:rsid w:val="004E3742"/>
    <w:rsid w:val="004E4B2B"/>
    <w:rsid w:val="004E53D4"/>
    <w:rsid w:val="004E79D3"/>
    <w:rsid w:val="004E7B64"/>
    <w:rsid w:val="0050013E"/>
    <w:rsid w:val="00501D66"/>
    <w:rsid w:val="00504662"/>
    <w:rsid w:val="00505243"/>
    <w:rsid w:val="005064ED"/>
    <w:rsid w:val="00507C09"/>
    <w:rsid w:val="00510994"/>
    <w:rsid w:val="00511326"/>
    <w:rsid w:val="005119D4"/>
    <w:rsid w:val="00514927"/>
    <w:rsid w:val="00514E1C"/>
    <w:rsid w:val="00516616"/>
    <w:rsid w:val="00517276"/>
    <w:rsid w:val="00520CDB"/>
    <w:rsid w:val="005252BC"/>
    <w:rsid w:val="00525507"/>
    <w:rsid w:val="00526171"/>
    <w:rsid w:val="00526B99"/>
    <w:rsid w:val="00527F87"/>
    <w:rsid w:val="00533EDF"/>
    <w:rsid w:val="00536E10"/>
    <w:rsid w:val="00540214"/>
    <w:rsid w:val="00543449"/>
    <w:rsid w:val="00543924"/>
    <w:rsid w:val="005451B0"/>
    <w:rsid w:val="00547854"/>
    <w:rsid w:val="00547D1B"/>
    <w:rsid w:val="00550384"/>
    <w:rsid w:val="00550EA7"/>
    <w:rsid w:val="00551DB2"/>
    <w:rsid w:val="00551F36"/>
    <w:rsid w:val="00552291"/>
    <w:rsid w:val="005556C8"/>
    <w:rsid w:val="005569F3"/>
    <w:rsid w:val="00557DFC"/>
    <w:rsid w:val="005621A0"/>
    <w:rsid w:val="00564603"/>
    <w:rsid w:val="005664D5"/>
    <w:rsid w:val="00566665"/>
    <w:rsid w:val="00570837"/>
    <w:rsid w:val="0057195A"/>
    <w:rsid w:val="00572DD2"/>
    <w:rsid w:val="00572DFD"/>
    <w:rsid w:val="005766A3"/>
    <w:rsid w:val="00576CFC"/>
    <w:rsid w:val="00577280"/>
    <w:rsid w:val="0058105B"/>
    <w:rsid w:val="00581E2D"/>
    <w:rsid w:val="00583326"/>
    <w:rsid w:val="005833CD"/>
    <w:rsid w:val="00585D65"/>
    <w:rsid w:val="00586256"/>
    <w:rsid w:val="00586FB4"/>
    <w:rsid w:val="00587A78"/>
    <w:rsid w:val="00590F5E"/>
    <w:rsid w:val="00591A12"/>
    <w:rsid w:val="00591B0E"/>
    <w:rsid w:val="005930B4"/>
    <w:rsid w:val="00595D80"/>
    <w:rsid w:val="005976CF"/>
    <w:rsid w:val="005A1858"/>
    <w:rsid w:val="005A3361"/>
    <w:rsid w:val="005A6469"/>
    <w:rsid w:val="005A7756"/>
    <w:rsid w:val="005A77B5"/>
    <w:rsid w:val="005A7B89"/>
    <w:rsid w:val="005B0C2A"/>
    <w:rsid w:val="005B4FCD"/>
    <w:rsid w:val="005B66D4"/>
    <w:rsid w:val="005B69E0"/>
    <w:rsid w:val="005C02B4"/>
    <w:rsid w:val="005C1029"/>
    <w:rsid w:val="005C1130"/>
    <w:rsid w:val="005C37B1"/>
    <w:rsid w:val="005C6FDA"/>
    <w:rsid w:val="005D14E6"/>
    <w:rsid w:val="005D2307"/>
    <w:rsid w:val="005D3413"/>
    <w:rsid w:val="005D57E9"/>
    <w:rsid w:val="005D6AA3"/>
    <w:rsid w:val="005E041F"/>
    <w:rsid w:val="005E089C"/>
    <w:rsid w:val="005E2723"/>
    <w:rsid w:val="005E3DEB"/>
    <w:rsid w:val="005E3F53"/>
    <w:rsid w:val="005E465F"/>
    <w:rsid w:val="005E60CA"/>
    <w:rsid w:val="005F2164"/>
    <w:rsid w:val="005F2E35"/>
    <w:rsid w:val="005F4AA6"/>
    <w:rsid w:val="005F4BBD"/>
    <w:rsid w:val="005F719B"/>
    <w:rsid w:val="005F75DE"/>
    <w:rsid w:val="00602161"/>
    <w:rsid w:val="00602EA4"/>
    <w:rsid w:val="00603B87"/>
    <w:rsid w:val="00605E42"/>
    <w:rsid w:val="006061AA"/>
    <w:rsid w:val="006065F7"/>
    <w:rsid w:val="0060696C"/>
    <w:rsid w:val="00607E20"/>
    <w:rsid w:val="00610A46"/>
    <w:rsid w:val="0061357E"/>
    <w:rsid w:val="0061477E"/>
    <w:rsid w:val="0061608D"/>
    <w:rsid w:val="006174EC"/>
    <w:rsid w:val="00621C09"/>
    <w:rsid w:val="00627584"/>
    <w:rsid w:val="0063151B"/>
    <w:rsid w:val="00632369"/>
    <w:rsid w:val="00633BA0"/>
    <w:rsid w:val="006346F8"/>
    <w:rsid w:val="00636E18"/>
    <w:rsid w:val="00637068"/>
    <w:rsid w:val="00642EDA"/>
    <w:rsid w:val="006434AC"/>
    <w:rsid w:val="00644C52"/>
    <w:rsid w:val="00645E9F"/>
    <w:rsid w:val="00647C7A"/>
    <w:rsid w:val="006500F9"/>
    <w:rsid w:val="00650FF8"/>
    <w:rsid w:val="00651732"/>
    <w:rsid w:val="006518CE"/>
    <w:rsid w:val="00653A59"/>
    <w:rsid w:val="00653C5A"/>
    <w:rsid w:val="00653CB5"/>
    <w:rsid w:val="00654561"/>
    <w:rsid w:val="006562F4"/>
    <w:rsid w:val="00657C16"/>
    <w:rsid w:val="00663AA3"/>
    <w:rsid w:val="00667E1D"/>
    <w:rsid w:val="0067092E"/>
    <w:rsid w:val="00672B7E"/>
    <w:rsid w:val="00672D57"/>
    <w:rsid w:val="006735C0"/>
    <w:rsid w:val="006765F0"/>
    <w:rsid w:val="00676FFB"/>
    <w:rsid w:val="006779F0"/>
    <w:rsid w:val="0068142B"/>
    <w:rsid w:val="0068181A"/>
    <w:rsid w:val="0068189A"/>
    <w:rsid w:val="00683C93"/>
    <w:rsid w:val="0068534B"/>
    <w:rsid w:val="0068564C"/>
    <w:rsid w:val="006866E4"/>
    <w:rsid w:val="006903CA"/>
    <w:rsid w:val="00695338"/>
    <w:rsid w:val="006977F1"/>
    <w:rsid w:val="006A0E06"/>
    <w:rsid w:val="006A24CE"/>
    <w:rsid w:val="006A4F29"/>
    <w:rsid w:val="006A5DA7"/>
    <w:rsid w:val="006A685A"/>
    <w:rsid w:val="006A6A40"/>
    <w:rsid w:val="006A7623"/>
    <w:rsid w:val="006B2A52"/>
    <w:rsid w:val="006B3A64"/>
    <w:rsid w:val="006B3A95"/>
    <w:rsid w:val="006B4103"/>
    <w:rsid w:val="006B5C4E"/>
    <w:rsid w:val="006B7493"/>
    <w:rsid w:val="006B78AC"/>
    <w:rsid w:val="006C1939"/>
    <w:rsid w:val="006C3383"/>
    <w:rsid w:val="006C6D00"/>
    <w:rsid w:val="006C728A"/>
    <w:rsid w:val="006C7FA3"/>
    <w:rsid w:val="006D0502"/>
    <w:rsid w:val="006D385F"/>
    <w:rsid w:val="006E21F2"/>
    <w:rsid w:val="006E2277"/>
    <w:rsid w:val="006E276E"/>
    <w:rsid w:val="006E4942"/>
    <w:rsid w:val="006F2090"/>
    <w:rsid w:val="006F27C0"/>
    <w:rsid w:val="006F3340"/>
    <w:rsid w:val="006F39F8"/>
    <w:rsid w:val="006F58D5"/>
    <w:rsid w:val="006F720B"/>
    <w:rsid w:val="006F7942"/>
    <w:rsid w:val="00702355"/>
    <w:rsid w:val="00702CFD"/>
    <w:rsid w:val="00703375"/>
    <w:rsid w:val="007059B0"/>
    <w:rsid w:val="00706251"/>
    <w:rsid w:val="007062F3"/>
    <w:rsid w:val="0071096E"/>
    <w:rsid w:val="00711E7B"/>
    <w:rsid w:val="00716E57"/>
    <w:rsid w:val="00720C60"/>
    <w:rsid w:val="00721E75"/>
    <w:rsid w:val="007239CC"/>
    <w:rsid w:val="00723CE1"/>
    <w:rsid w:val="00724913"/>
    <w:rsid w:val="0072608B"/>
    <w:rsid w:val="007263D8"/>
    <w:rsid w:val="00727E23"/>
    <w:rsid w:val="007307F7"/>
    <w:rsid w:val="00730F00"/>
    <w:rsid w:val="00730FF1"/>
    <w:rsid w:val="0073107C"/>
    <w:rsid w:val="00732360"/>
    <w:rsid w:val="00733C11"/>
    <w:rsid w:val="00734B08"/>
    <w:rsid w:val="00736061"/>
    <w:rsid w:val="007369C2"/>
    <w:rsid w:val="00736D1D"/>
    <w:rsid w:val="00741243"/>
    <w:rsid w:val="00743025"/>
    <w:rsid w:val="00743961"/>
    <w:rsid w:val="007458C2"/>
    <w:rsid w:val="0074603A"/>
    <w:rsid w:val="00746044"/>
    <w:rsid w:val="00750124"/>
    <w:rsid w:val="007514B0"/>
    <w:rsid w:val="0075409C"/>
    <w:rsid w:val="007573A1"/>
    <w:rsid w:val="00757D49"/>
    <w:rsid w:val="00760128"/>
    <w:rsid w:val="00760C0D"/>
    <w:rsid w:val="00761738"/>
    <w:rsid w:val="00761E24"/>
    <w:rsid w:val="00763D47"/>
    <w:rsid w:val="007640C0"/>
    <w:rsid w:val="00764834"/>
    <w:rsid w:val="007651D1"/>
    <w:rsid w:val="00770143"/>
    <w:rsid w:val="00772E66"/>
    <w:rsid w:val="00774B5F"/>
    <w:rsid w:val="0078050C"/>
    <w:rsid w:val="00784E43"/>
    <w:rsid w:val="00785423"/>
    <w:rsid w:val="007859E1"/>
    <w:rsid w:val="007908A1"/>
    <w:rsid w:val="007909D7"/>
    <w:rsid w:val="007916AC"/>
    <w:rsid w:val="0079355B"/>
    <w:rsid w:val="00794825"/>
    <w:rsid w:val="00794948"/>
    <w:rsid w:val="00795E9C"/>
    <w:rsid w:val="007974AD"/>
    <w:rsid w:val="007A0FCF"/>
    <w:rsid w:val="007A16BA"/>
    <w:rsid w:val="007A29AF"/>
    <w:rsid w:val="007A32AA"/>
    <w:rsid w:val="007A3C16"/>
    <w:rsid w:val="007A46F6"/>
    <w:rsid w:val="007A6C07"/>
    <w:rsid w:val="007A7922"/>
    <w:rsid w:val="007B04A2"/>
    <w:rsid w:val="007B1BB7"/>
    <w:rsid w:val="007B5727"/>
    <w:rsid w:val="007B7EDD"/>
    <w:rsid w:val="007C00C2"/>
    <w:rsid w:val="007C034D"/>
    <w:rsid w:val="007C0537"/>
    <w:rsid w:val="007C5209"/>
    <w:rsid w:val="007C624F"/>
    <w:rsid w:val="007D0FDA"/>
    <w:rsid w:val="007D4792"/>
    <w:rsid w:val="007D5C6A"/>
    <w:rsid w:val="007E02B5"/>
    <w:rsid w:val="007E3805"/>
    <w:rsid w:val="007E5C0F"/>
    <w:rsid w:val="007E6445"/>
    <w:rsid w:val="007F11D6"/>
    <w:rsid w:val="007F39DF"/>
    <w:rsid w:val="007F453C"/>
    <w:rsid w:val="007F699F"/>
    <w:rsid w:val="008005E1"/>
    <w:rsid w:val="00800E5D"/>
    <w:rsid w:val="008014B0"/>
    <w:rsid w:val="008033CE"/>
    <w:rsid w:val="0080372C"/>
    <w:rsid w:val="008044E6"/>
    <w:rsid w:val="008057CB"/>
    <w:rsid w:val="00806043"/>
    <w:rsid w:val="00807B62"/>
    <w:rsid w:val="00807F85"/>
    <w:rsid w:val="00810975"/>
    <w:rsid w:val="008173D9"/>
    <w:rsid w:val="00817C55"/>
    <w:rsid w:val="00820D4D"/>
    <w:rsid w:val="0082162A"/>
    <w:rsid w:val="008267FC"/>
    <w:rsid w:val="0082696B"/>
    <w:rsid w:val="0083070F"/>
    <w:rsid w:val="0083225D"/>
    <w:rsid w:val="00832923"/>
    <w:rsid w:val="008337C3"/>
    <w:rsid w:val="008365E4"/>
    <w:rsid w:val="00841932"/>
    <w:rsid w:val="008428F9"/>
    <w:rsid w:val="00842B2B"/>
    <w:rsid w:val="00843C9F"/>
    <w:rsid w:val="0084615E"/>
    <w:rsid w:val="00852750"/>
    <w:rsid w:val="008529DB"/>
    <w:rsid w:val="008539C1"/>
    <w:rsid w:val="00855D01"/>
    <w:rsid w:val="00856375"/>
    <w:rsid w:val="0085676B"/>
    <w:rsid w:val="008615D5"/>
    <w:rsid w:val="00861F75"/>
    <w:rsid w:val="00863556"/>
    <w:rsid w:val="00870E07"/>
    <w:rsid w:val="00870E09"/>
    <w:rsid w:val="0087103F"/>
    <w:rsid w:val="00871A0B"/>
    <w:rsid w:val="00874899"/>
    <w:rsid w:val="00874B75"/>
    <w:rsid w:val="00874FE7"/>
    <w:rsid w:val="00875043"/>
    <w:rsid w:val="008765D9"/>
    <w:rsid w:val="00876882"/>
    <w:rsid w:val="00876950"/>
    <w:rsid w:val="00880317"/>
    <w:rsid w:val="00884116"/>
    <w:rsid w:val="00887BC6"/>
    <w:rsid w:val="008900DB"/>
    <w:rsid w:val="00892423"/>
    <w:rsid w:val="00893F68"/>
    <w:rsid w:val="0089416A"/>
    <w:rsid w:val="00895716"/>
    <w:rsid w:val="00895CAB"/>
    <w:rsid w:val="008974FA"/>
    <w:rsid w:val="0089767F"/>
    <w:rsid w:val="00897A6B"/>
    <w:rsid w:val="008A029E"/>
    <w:rsid w:val="008A21E8"/>
    <w:rsid w:val="008A4AB1"/>
    <w:rsid w:val="008A783F"/>
    <w:rsid w:val="008B491E"/>
    <w:rsid w:val="008C5080"/>
    <w:rsid w:val="008C5A9A"/>
    <w:rsid w:val="008C75C3"/>
    <w:rsid w:val="008C76BF"/>
    <w:rsid w:val="008D470D"/>
    <w:rsid w:val="008D79EF"/>
    <w:rsid w:val="008E0870"/>
    <w:rsid w:val="008E2745"/>
    <w:rsid w:val="008E5B9A"/>
    <w:rsid w:val="008F0501"/>
    <w:rsid w:val="008F1266"/>
    <w:rsid w:val="008F4FED"/>
    <w:rsid w:val="008F527B"/>
    <w:rsid w:val="008F5EC9"/>
    <w:rsid w:val="00901BEA"/>
    <w:rsid w:val="009032D0"/>
    <w:rsid w:val="00903640"/>
    <w:rsid w:val="00905744"/>
    <w:rsid w:val="00906A33"/>
    <w:rsid w:val="00910A41"/>
    <w:rsid w:val="00917785"/>
    <w:rsid w:val="0092070E"/>
    <w:rsid w:val="00922462"/>
    <w:rsid w:val="009233C1"/>
    <w:rsid w:val="009308BB"/>
    <w:rsid w:val="009331FC"/>
    <w:rsid w:val="009337BB"/>
    <w:rsid w:val="00935E77"/>
    <w:rsid w:val="00936EC8"/>
    <w:rsid w:val="00943120"/>
    <w:rsid w:val="00944653"/>
    <w:rsid w:val="00944930"/>
    <w:rsid w:val="00945EBF"/>
    <w:rsid w:val="009507DD"/>
    <w:rsid w:val="009520D4"/>
    <w:rsid w:val="00952907"/>
    <w:rsid w:val="009533F6"/>
    <w:rsid w:val="009552CE"/>
    <w:rsid w:val="009621B5"/>
    <w:rsid w:val="009621CF"/>
    <w:rsid w:val="009633AB"/>
    <w:rsid w:val="00965EB0"/>
    <w:rsid w:val="00965F99"/>
    <w:rsid w:val="0096647E"/>
    <w:rsid w:val="0096703F"/>
    <w:rsid w:val="0097103D"/>
    <w:rsid w:val="009716D5"/>
    <w:rsid w:val="0097188D"/>
    <w:rsid w:val="00971E77"/>
    <w:rsid w:val="0097258C"/>
    <w:rsid w:val="00973D95"/>
    <w:rsid w:val="00974975"/>
    <w:rsid w:val="00975E04"/>
    <w:rsid w:val="00976F11"/>
    <w:rsid w:val="0098206E"/>
    <w:rsid w:val="009870AE"/>
    <w:rsid w:val="00993F3E"/>
    <w:rsid w:val="00995850"/>
    <w:rsid w:val="00995A5F"/>
    <w:rsid w:val="009A066E"/>
    <w:rsid w:val="009A0969"/>
    <w:rsid w:val="009A0EFA"/>
    <w:rsid w:val="009A2503"/>
    <w:rsid w:val="009A4125"/>
    <w:rsid w:val="009A4593"/>
    <w:rsid w:val="009A45DE"/>
    <w:rsid w:val="009A7D1A"/>
    <w:rsid w:val="009B14C8"/>
    <w:rsid w:val="009B4E29"/>
    <w:rsid w:val="009B527E"/>
    <w:rsid w:val="009B62D7"/>
    <w:rsid w:val="009B744E"/>
    <w:rsid w:val="009C0521"/>
    <w:rsid w:val="009C07E3"/>
    <w:rsid w:val="009C0A03"/>
    <w:rsid w:val="009C19D9"/>
    <w:rsid w:val="009C3D5E"/>
    <w:rsid w:val="009D0844"/>
    <w:rsid w:val="009D0971"/>
    <w:rsid w:val="009D1FF3"/>
    <w:rsid w:val="009D3FCD"/>
    <w:rsid w:val="009D4136"/>
    <w:rsid w:val="009D5635"/>
    <w:rsid w:val="009D70A3"/>
    <w:rsid w:val="009D76EA"/>
    <w:rsid w:val="009D7A4D"/>
    <w:rsid w:val="009E375E"/>
    <w:rsid w:val="009E53F3"/>
    <w:rsid w:val="009F1BED"/>
    <w:rsid w:val="009F1C52"/>
    <w:rsid w:val="009F3F80"/>
    <w:rsid w:val="009F57D1"/>
    <w:rsid w:val="009F5CBA"/>
    <w:rsid w:val="009F5CDA"/>
    <w:rsid w:val="00A0122D"/>
    <w:rsid w:val="00A027A9"/>
    <w:rsid w:val="00A036BF"/>
    <w:rsid w:val="00A04D07"/>
    <w:rsid w:val="00A051E0"/>
    <w:rsid w:val="00A05D55"/>
    <w:rsid w:val="00A06506"/>
    <w:rsid w:val="00A139A3"/>
    <w:rsid w:val="00A13F82"/>
    <w:rsid w:val="00A14E9E"/>
    <w:rsid w:val="00A16AC4"/>
    <w:rsid w:val="00A16BD4"/>
    <w:rsid w:val="00A20A9F"/>
    <w:rsid w:val="00A21260"/>
    <w:rsid w:val="00A21BBB"/>
    <w:rsid w:val="00A248F4"/>
    <w:rsid w:val="00A26950"/>
    <w:rsid w:val="00A27C38"/>
    <w:rsid w:val="00A27C4E"/>
    <w:rsid w:val="00A3097F"/>
    <w:rsid w:val="00A31FF4"/>
    <w:rsid w:val="00A32B1A"/>
    <w:rsid w:val="00A334AA"/>
    <w:rsid w:val="00A343E2"/>
    <w:rsid w:val="00A445E5"/>
    <w:rsid w:val="00A44C7A"/>
    <w:rsid w:val="00A46804"/>
    <w:rsid w:val="00A47855"/>
    <w:rsid w:val="00A50369"/>
    <w:rsid w:val="00A5333F"/>
    <w:rsid w:val="00A54A46"/>
    <w:rsid w:val="00A564BD"/>
    <w:rsid w:val="00A57AEE"/>
    <w:rsid w:val="00A62146"/>
    <w:rsid w:val="00A62A16"/>
    <w:rsid w:val="00A633BB"/>
    <w:rsid w:val="00A6356C"/>
    <w:rsid w:val="00A644B4"/>
    <w:rsid w:val="00A65D99"/>
    <w:rsid w:val="00A7063C"/>
    <w:rsid w:val="00A70B2B"/>
    <w:rsid w:val="00A71F65"/>
    <w:rsid w:val="00A727DC"/>
    <w:rsid w:val="00A738F4"/>
    <w:rsid w:val="00A74AD7"/>
    <w:rsid w:val="00A75730"/>
    <w:rsid w:val="00A75C19"/>
    <w:rsid w:val="00A81C7B"/>
    <w:rsid w:val="00A81D8C"/>
    <w:rsid w:val="00A83125"/>
    <w:rsid w:val="00A8627E"/>
    <w:rsid w:val="00A90013"/>
    <w:rsid w:val="00A90332"/>
    <w:rsid w:val="00A93DD9"/>
    <w:rsid w:val="00A94983"/>
    <w:rsid w:val="00A94AA0"/>
    <w:rsid w:val="00A96500"/>
    <w:rsid w:val="00AA0151"/>
    <w:rsid w:val="00AA15E4"/>
    <w:rsid w:val="00AA1EAC"/>
    <w:rsid w:val="00AA1FFF"/>
    <w:rsid w:val="00AA216E"/>
    <w:rsid w:val="00AA55D8"/>
    <w:rsid w:val="00AA69EA"/>
    <w:rsid w:val="00AB19CC"/>
    <w:rsid w:val="00AB3B03"/>
    <w:rsid w:val="00AB3DE9"/>
    <w:rsid w:val="00AB54E6"/>
    <w:rsid w:val="00AB5D67"/>
    <w:rsid w:val="00AB7582"/>
    <w:rsid w:val="00AC2EDF"/>
    <w:rsid w:val="00AC34C1"/>
    <w:rsid w:val="00AC351E"/>
    <w:rsid w:val="00AC39FA"/>
    <w:rsid w:val="00AC3A26"/>
    <w:rsid w:val="00AC6586"/>
    <w:rsid w:val="00AC693B"/>
    <w:rsid w:val="00AC6BD2"/>
    <w:rsid w:val="00AC700C"/>
    <w:rsid w:val="00AC702A"/>
    <w:rsid w:val="00AD0E11"/>
    <w:rsid w:val="00AD2266"/>
    <w:rsid w:val="00AD4D61"/>
    <w:rsid w:val="00AD5E0E"/>
    <w:rsid w:val="00AE0A19"/>
    <w:rsid w:val="00AE2D6C"/>
    <w:rsid w:val="00AE42DF"/>
    <w:rsid w:val="00AE6A5C"/>
    <w:rsid w:val="00AF0F79"/>
    <w:rsid w:val="00AF28A5"/>
    <w:rsid w:val="00AF2FA7"/>
    <w:rsid w:val="00AF33B6"/>
    <w:rsid w:val="00AF3B5F"/>
    <w:rsid w:val="00AF5D00"/>
    <w:rsid w:val="00AF68FB"/>
    <w:rsid w:val="00AF710B"/>
    <w:rsid w:val="00AF732C"/>
    <w:rsid w:val="00AF750F"/>
    <w:rsid w:val="00AF7E04"/>
    <w:rsid w:val="00B02BD2"/>
    <w:rsid w:val="00B0433E"/>
    <w:rsid w:val="00B07E58"/>
    <w:rsid w:val="00B104DC"/>
    <w:rsid w:val="00B11D2A"/>
    <w:rsid w:val="00B12FFA"/>
    <w:rsid w:val="00B13610"/>
    <w:rsid w:val="00B13765"/>
    <w:rsid w:val="00B137A6"/>
    <w:rsid w:val="00B14972"/>
    <w:rsid w:val="00B163B4"/>
    <w:rsid w:val="00B16D9C"/>
    <w:rsid w:val="00B20D4D"/>
    <w:rsid w:val="00B237A8"/>
    <w:rsid w:val="00B24AAB"/>
    <w:rsid w:val="00B26874"/>
    <w:rsid w:val="00B31691"/>
    <w:rsid w:val="00B43193"/>
    <w:rsid w:val="00B43533"/>
    <w:rsid w:val="00B44B5C"/>
    <w:rsid w:val="00B44D79"/>
    <w:rsid w:val="00B451FF"/>
    <w:rsid w:val="00B51C23"/>
    <w:rsid w:val="00B52602"/>
    <w:rsid w:val="00B53678"/>
    <w:rsid w:val="00B545A5"/>
    <w:rsid w:val="00B61334"/>
    <w:rsid w:val="00B629B4"/>
    <w:rsid w:val="00B64934"/>
    <w:rsid w:val="00B64FDC"/>
    <w:rsid w:val="00B6688D"/>
    <w:rsid w:val="00B67037"/>
    <w:rsid w:val="00B670AA"/>
    <w:rsid w:val="00B737C4"/>
    <w:rsid w:val="00B73B54"/>
    <w:rsid w:val="00B75EC9"/>
    <w:rsid w:val="00B760F4"/>
    <w:rsid w:val="00B773D4"/>
    <w:rsid w:val="00B77A43"/>
    <w:rsid w:val="00B80113"/>
    <w:rsid w:val="00B8079C"/>
    <w:rsid w:val="00B80D26"/>
    <w:rsid w:val="00B81B5D"/>
    <w:rsid w:val="00B8374B"/>
    <w:rsid w:val="00B83F92"/>
    <w:rsid w:val="00B85549"/>
    <w:rsid w:val="00B870F8"/>
    <w:rsid w:val="00B8737E"/>
    <w:rsid w:val="00B92C1F"/>
    <w:rsid w:val="00B94112"/>
    <w:rsid w:val="00B9443C"/>
    <w:rsid w:val="00BA0BF8"/>
    <w:rsid w:val="00BA0D0C"/>
    <w:rsid w:val="00BA0FC1"/>
    <w:rsid w:val="00BA1F08"/>
    <w:rsid w:val="00BA4ED6"/>
    <w:rsid w:val="00BB36DC"/>
    <w:rsid w:val="00BB4A9D"/>
    <w:rsid w:val="00BC0A82"/>
    <w:rsid w:val="00BC0ADF"/>
    <w:rsid w:val="00BC2E18"/>
    <w:rsid w:val="00BC383F"/>
    <w:rsid w:val="00BC646F"/>
    <w:rsid w:val="00BC6C49"/>
    <w:rsid w:val="00BC75FD"/>
    <w:rsid w:val="00BD019E"/>
    <w:rsid w:val="00BD0BA6"/>
    <w:rsid w:val="00BD19DC"/>
    <w:rsid w:val="00BD21A1"/>
    <w:rsid w:val="00BD2D69"/>
    <w:rsid w:val="00BD43E2"/>
    <w:rsid w:val="00BD609D"/>
    <w:rsid w:val="00BD654E"/>
    <w:rsid w:val="00BD6A4E"/>
    <w:rsid w:val="00BD723A"/>
    <w:rsid w:val="00BD7841"/>
    <w:rsid w:val="00BE02B8"/>
    <w:rsid w:val="00BE0687"/>
    <w:rsid w:val="00BE24FA"/>
    <w:rsid w:val="00BE3A85"/>
    <w:rsid w:val="00BE4723"/>
    <w:rsid w:val="00BE600C"/>
    <w:rsid w:val="00BF3EB4"/>
    <w:rsid w:val="00BF6603"/>
    <w:rsid w:val="00BF6D67"/>
    <w:rsid w:val="00C00465"/>
    <w:rsid w:val="00C02D6A"/>
    <w:rsid w:val="00C030B2"/>
    <w:rsid w:val="00C03D31"/>
    <w:rsid w:val="00C05C6E"/>
    <w:rsid w:val="00C05F33"/>
    <w:rsid w:val="00C061C2"/>
    <w:rsid w:val="00C07ACD"/>
    <w:rsid w:val="00C10CAC"/>
    <w:rsid w:val="00C11EA1"/>
    <w:rsid w:val="00C12E66"/>
    <w:rsid w:val="00C142EC"/>
    <w:rsid w:val="00C14C55"/>
    <w:rsid w:val="00C1632D"/>
    <w:rsid w:val="00C2098B"/>
    <w:rsid w:val="00C211FD"/>
    <w:rsid w:val="00C22B1A"/>
    <w:rsid w:val="00C303DB"/>
    <w:rsid w:val="00C30B02"/>
    <w:rsid w:val="00C33CF0"/>
    <w:rsid w:val="00C3462E"/>
    <w:rsid w:val="00C347E1"/>
    <w:rsid w:val="00C401F1"/>
    <w:rsid w:val="00C4033D"/>
    <w:rsid w:val="00C441D5"/>
    <w:rsid w:val="00C443BA"/>
    <w:rsid w:val="00C47EE8"/>
    <w:rsid w:val="00C50144"/>
    <w:rsid w:val="00C564AB"/>
    <w:rsid w:val="00C60A82"/>
    <w:rsid w:val="00C6114A"/>
    <w:rsid w:val="00C6116C"/>
    <w:rsid w:val="00C62BE0"/>
    <w:rsid w:val="00C640D7"/>
    <w:rsid w:val="00C641E4"/>
    <w:rsid w:val="00C65A1F"/>
    <w:rsid w:val="00C66CE7"/>
    <w:rsid w:val="00C7074B"/>
    <w:rsid w:val="00C7291C"/>
    <w:rsid w:val="00C729EA"/>
    <w:rsid w:val="00C72BF3"/>
    <w:rsid w:val="00C76046"/>
    <w:rsid w:val="00C83BDB"/>
    <w:rsid w:val="00C873BE"/>
    <w:rsid w:val="00C92275"/>
    <w:rsid w:val="00C923FD"/>
    <w:rsid w:val="00C97A64"/>
    <w:rsid w:val="00CA12DE"/>
    <w:rsid w:val="00CA2934"/>
    <w:rsid w:val="00CB00F1"/>
    <w:rsid w:val="00CB02DB"/>
    <w:rsid w:val="00CB2E1F"/>
    <w:rsid w:val="00CB3386"/>
    <w:rsid w:val="00CB685E"/>
    <w:rsid w:val="00CC19EF"/>
    <w:rsid w:val="00CC2654"/>
    <w:rsid w:val="00CC4019"/>
    <w:rsid w:val="00CC47FE"/>
    <w:rsid w:val="00CC55D2"/>
    <w:rsid w:val="00CD0121"/>
    <w:rsid w:val="00CD2254"/>
    <w:rsid w:val="00CD7DC8"/>
    <w:rsid w:val="00CE049E"/>
    <w:rsid w:val="00CE0F06"/>
    <w:rsid w:val="00CE28BB"/>
    <w:rsid w:val="00CE2CDF"/>
    <w:rsid w:val="00CE4F47"/>
    <w:rsid w:val="00CE69BB"/>
    <w:rsid w:val="00CF18A6"/>
    <w:rsid w:val="00CF390F"/>
    <w:rsid w:val="00CF67B4"/>
    <w:rsid w:val="00D02281"/>
    <w:rsid w:val="00D0269F"/>
    <w:rsid w:val="00D02D67"/>
    <w:rsid w:val="00D04325"/>
    <w:rsid w:val="00D04755"/>
    <w:rsid w:val="00D07BDE"/>
    <w:rsid w:val="00D103B0"/>
    <w:rsid w:val="00D1156C"/>
    <w:rsid w:val="00D1267D"/>
    <w:rsid w:val="00D132F4"/>
    <w:rsid w:val="00D1497C"/>
    <w:rsid w:val="00D15290"/>
    <w:rsid w:val="00D16288"/>
    <w:rsid w:val="00D16C8D"/>
    <w:rsid w:val="00D16FC5"/>
    <w:rsid w:val="00D1717A"/>
    <w:rsid w:val="00D17A24"/>
    <w:rsid w:val="00D17D75"/>
    <w:rsid w:val="00D22E73"/>
    <w:rsid w:val="00D23DAE"/>
    <w:rsid w:val="00D24CD6"/>
    <w:rsid w:val="00D2556D"/>
    <w:rsid w:val="00D25F3A"/>
    <w:rsid w:val="00D33444"/>
    <w:rsid w:val="00D33712"/>
    <w:rsid w:val="00D342D1"/>
    <w:rsid w:val="00D350EE"/>
    <w:rsid w:val="00D353B1"/>
    <w:rsid w:val="00D358FE"/>
    <w:rsid w:val="00D42EAE"/>
    <w:rsid w:val="00D44B3B"/>
    <w:rsid w:val="00D44D7C"/>
    <w:rsid w:val="00D452E5"/>
    <w:rsid w:val="00D4715E"/>
    <w:rsid w:val="00D51BE0"/>
    <w:rsid w:val="00D5407B"/>
    <w:rsid w:val="00D563FA"/>
    <w:rsid w:val="00D56CFF"/>
    <w:rsid w:val="00D6618A"/>
    <w:rsid w:val="00D663D4"/>
    <w:rsid w:val="00D6641A"/>
    <w:rsid w:val="00D66800"/>
    <w:rsid w:val="00D669C8"/>
    <w:rsid w:val="00D713A0"/>
    <w:rsid w:val="00D71B46"/>
    <w:rsid w:val="00D73680"/>
    <w:rsid w:val="00D73967"/>
    <w:rsid w:val="00D748BC"/>
    <w:rsid w:val="00D7516B"/>
    <w:rsid w:val="00D757D0"/>
    <w:rsid w:val="00D761D4"/>
    <w:rsid w:val="00D7745D"/>
    <w:rsid w:val="00D7799B"/>
    <w:rsid w:val="00D81A7F"/>
    <w:rsid w:val="00D81FDF"/>
    <w:rsid w:val="00D83EEF"/>
    <w:rsid w:val="00D83FA6"/>
    <w:rsid w:val="00D84687"/>
    <w:rsid w:val="00D91EA3"/>
    <w:rsid w:val="00D938A7"/>
    <w:rsid w:val="00D94C51"/>
    <w:rsid w:val="00D94F90"/>
    <w:rsid w:val="00D97267"/>
    <w:rsid w:val="00D9759A"/>
    <w:rsid w:val="00DA1CF9"/>
    <w:rsid w:val="00DA49D4"/>
    <w:rsid w:val="00DA5133"/>
    <w:rsid w:val="00DA588A"/>
    <w:rsid w:val="00DA6E5B"/>
    <w:rsid w:val="00DB0CBA"/>
    <w:rsid w:val="00DB13DE"/>
    <w:rsid w:val="00DB4149"/>
    <w:rsid w:val="00DB42E9"/>
    <w:rsid w:val="00DB61F6"/>
    <w:rsid w:val="00DC1A2F"/>
    <w:rsid w:val="00DC67A9"/>
    <w:rsid w:val="00DD2249"/>
    <w:rsid w:val="00DD60DB"/>
    <w:rsid w:val="00DD6129"/>
    <w:rsid w:val="00DD63F8"/>
    <w:rsid w:val="00DD65FC"/>
    <w:rsid w:val="00DD73A1"/>
    <w:rsid w:val="00DE2667"/>
    <w:rsid w:val="00DE62DC"/>
    <w:rsid w:val="00DE6651"/>
    <w:rsid w:val="00DE7D36"/>
    <w:rsid w:val="00DE7F43"/>
    <w:rsid w:val="00DF1FEE"/>
    <w:rsid w:val="00DF22E6"/>
    <w:rsid w:val="00E001DB"/>
    <w:rsid w:val="00E01681"/>
    <w:rsid w:val="00E018A3"/>
    <w:rsid w:val="00E01A1C"/>
    <w:rsid w:val="00E04B41"/>
    <w:rsid w:val="00E0774E"/>
    <w:rsid w:val="00E12D61"/>
    <w:rsid w:val="00E1568D"/>
    <w:rsid w:val="00E16D4F"/>
    <w:rsid w:val="00E200B2"/>
    <w:rsid w:val="00E2322C"/>
    <w:rsid w:val="00E23515"/>
    <w:rsid w:val="00E2535C"/>
    <w:rsid w:val="00E27364"/>
    <w:rsid w:val="00E3018F"/>
    <w:rsid w:val="00E316B5"/>
    <w:rsid w:val="00E31AC8"/>
    <w:rsid w:val="00E3388A"/>
    <w:rsid w:val="00E3471A"/>
    <w:rsid w:val="00E40C89"/>
    <w:rsid w:val="00E41087"/>
    <w:rsid w:val="00E43F39"/>
    <w:rsid w:val="00E44B16"/>
    <w:rsid w:val="00E4556A"/>
    <w:rsid w:val="00E45B0B"/>
    <w:rsid w:val="00E46040"/>
    <w:rsid w:val="00E468B0"/>
    <w:rsid w:val="00E46A1C"/>
    <w:rsid w:val="00E47F8E"/>
    <w:rsid w:val="00E50C8F"/>
    <w:rsid w:val="00E52567"/>
    <w:rsid w:val="00E54983"/>
    <w:rsid w:val="00E607D1"/>
    <w:rsid w:val="00E62522"/>
    <w:rsid w:val="00E64056"/>
    <w:rsid w:val="00E64B9C"/>
    <w:rsid w:val="00E654D9"/>
    <w:rsid w:val="00E71884"/>
    <w:rsid w:val="00E72D02"/>
    <w:rsid w:val="00E73488"/>
    <w:rsid w:val="00E74F39"/>
    <w:rsid w:val="00E753A0"/>
    <w:rsid w:val="00E7579E"/>
    <w:rsid w:val="00E75E4B"/>
    <w:rsid w:val="00E76C65"/>
    <w:rsid w:val="00E77740"/>
    <w:rsid w:val="00E80D45"/>
    <w:rsid w:val="00E8191B"/>
    <w:rsid w:val="00E81BFE"/>
    <w:rsid w:val="00E8252D"/>
    <w:rsid w:val="00E85991"/>
    <w:rsid w:val="00E86E40"/>
    <w:rsid w:val="00E9037D"/>
    <w:rsid w:val="00E9071F"/>
    <w:rsid w:val="00E90DDC"/>
    <w:rsid w:val="00E916B9"/>
    <w:rsid w:val="00E923A0"/>
    <w:rsid w:val="00E9267D"/>
    <w:rsid w:val="00E93E2C"/>
    <w:rsid w:val="00E95264"/>
    <w:rsid w:val="00E95A4C"/>
    <w:rsid w:val="00E97E74"/>
    <w:rsid w:val="00EB02FD"/>
    <w:rsid w:val="00EB0434"/>
    <w:rsid w:val="00EB06C6"/>
    <w:rsid w:val="00EB4CBF"/>
    <w:rsid w:val="00EB7AF3"/>
    <w:rsid w:val="00EC0459"/>
    <w:rsid w:val="00EC1FBF"/>
    <w:rsid w:val="00ED08AC"/>
    <w:rsid w:val="00ED1F88"/>
    <w:rsid w:val="00ED3612"/>
    <w:rsid w:val="00ED456C"/>
    <w:rsid w:val="00ED7225"/>
    <w:rsid w:val="00EE063F"/>
    <w:rsid w:val="00EE0E47"/>
    <w:rsid w:val="00EE77DA"/>
    <w:rsid w:val="00EF2603"/>
    <w:rsid w:val="00EF279F"/>
    <w:rsid w:val="00EF5D39"/>
    <w:rsid w:val="00F00D1D"/>
    <w:rsid w:val="00F029C6"/>
    <w:rsid w:val="00F02AF8"/>
    <w:rsid w:val="00F03539"/>
    <w:rsid w:val="00F0409B"/>
    <w:rsid w:val="00F0584B"/>
    <w:rsid w:val="00F07BA6"/>
    <w:rsid w:val="00F07C66"/>
    <w:rsid w:val="00F07FE9"/>
    <w:rsid w:val="00F11860"/>
    <w:rsid w:val="00F13578"/>
    <w:rsid w:val="00F13BB6"/>
    <w:rsid w:val="00F152E9"/>
    <w:rsid w:val="00F156EC"/>
    <w:rsid w:val="00F15E8D"/>
    <w:rsid w:val="00F22CBD"/>
    <w:rsid w:val="00F2365D"/>
    <w:rsid w:val="00F255D8"/>
    <w:rsid w:val="00F25825"/>
    <w:rsid w:val="00F25D08"/>
    <w:rsid w:val="00F264B3"/>
    <w:rsid w:val="00F26751"/>
    <w:rsid w:val="00F2710A"/>
    <w:rsid w:val="00F27D52"/>
    <w:rsid w:val="00F31031"/>
    <w:rsid w:val="00F3185E"/>
    <w:rsid w:val="00F32359"/>
    <w:rsid w:val="00F33D67"/>
    <w:rsid w:val="00F34F23"/>
    <w:rsid w:val="00F359B5"/>
    <w:rsid w:val="00F408D0"/>
    <w:rsid w:val="00F410B7"/>
    <w:rsid w:val="00F4138A"/>
    <w:rsid w:val="00F44570"/>
    <w:rsid w:val="00F52059"/>
    <w:rsid w:val="00F52742"/>
    <w:rsid w:val="00F53972"/>
    <w:rsid w:val="00F54FC4"/>
    <w:rsid w:val="00F64F8C"/>
    <w:rsid w:val="00F6593B"/>
    <w:rsid w:val="00F669DD"/>
    <w:rsid w:val="00F72532"/>
    <w:rsid w:val="00F74520"/>
    <w:rsid w:val="00F748CE"/>
    <w:rsid w:val="00F74BD3"/>
    <w:rsid w:val="00F7518D"/>
    <w:rsid w:val="00F7578E"/>
    <w:rsid w:val="00F7587E"/>
    <w:rsid w:val="00F772A3"/>
    <w:rsid w:val="00F813B0"/>
    <w:rsid w:val="00F819A4"/>
    <w:rsid w:val="00F83059"/>
    <w:rsid w:val="00F90012"/>
    <w:rsid w:val="00F900A7"/>
    <w:rsid w:val="00F91276"/>
    <w:rsid w:val="00F916EC"/>
    <w:rsid w:val="00F92F01"/>
    <w:rsid w:val="00F933CF"/>
    <w:rsid w:val="00F935BB"/>
    <w:rsid w:val="00F94849"/>
    <w:rsid w:val="00F9538D"/>
    <w:rsid w:val="00F956AA"/>
    <w:rsid w:val="00F95C68"/>
    <w:rsid w:val="00F961B3"/>
    <w:rsid w:val="00F96C42"/>
    <w:rsid w:val="00FA08C7"/>
    <w:rsid w:val="00FA5DCA"/>
    <w:rsid w:val="00FA6E2E"/>
    <w:rsid w:val="00FB0636"/>
    <w:rsid w:val="00FB7356"/>
    <w:rsid w:val="00FB7E70"/>
    <w:rsid w:val="00FC0C0D"/>
    <w:rsid w:val="00FC2F65"/>
    <w:rsid w:val="00FC3D4D"/>
    <w:rsid w:val="00FC5AF6"/>
    <w:rsid w:val="00FC5B0A"/>
    <w:rsid w:val="00FC648B"/>
    <w:rsid w:val="00FC68EF"/>
    <w:rsid w:val="00FD0AFD"/>
    <w:rsid w:val="00FD16A7"/>
    <w:rsid w:val="00FD33DF"/>
    <w:rsid w:val="00FD406C"/>
    <w:rsid w:val="00FD502E"/>
    <w:rsid w:val="00FD5738"/>
    <w:rsid w:val="00FD69D7"/>
    <w:rsid w:val="00FD6F32"/>
    <w:rsid w:val="00FD6FEC"/>
    <w:rsid w:val="00FE1653"/>
    <w:rsid w:val="00FE1D71"/>
    <w:rsid w:val="00FE2622"/>
    <w:rsid w:val="00FF3F20"/>
    <w:rsid w:val="00FF4007"/>
    <w:rsid w:val="13A2DBDA"/>
    <w:rsid w:val="7BC5A5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2DE0C9E"/>
  <w15:docId w15:val="{697CA16B-4DE8-4409-8A4E-579BD403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42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C09"/>
    <w:pPr>
      <w:spacing w:after="0" w:line="240" w:lineRule="auto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576CFC"/>
    <w:pPr>
      <w:keepNext/>
      <w:keepLines/>
      <w:numPr>
        <w:numId w:val="1"/>
      </w:numPr>
      <w:tabs>
        <w:tab w:val="left" w:pos="567"/>
      </w:tabs>
      <w:spacing w:before="170" w:after="113"/>
      <w:outlineLvl w:val="0"/>
    </w:pPr>
    <w:rPr>
      <w:rFonts w:asciiTheme="majorHAnsi" w:eastAsiaTheme="majorEastAsia" w:hAnsiTheme="majorHAnsi" w:cstheme="majorHAnsi"/>
      <w:b/>
      <w:bCs/>
      <w:sz w:val="18"/>
      <w:szCs w:val="28"/>
      <w:lang w:val="en-AU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576CFC"/>
    <w:pPr>
      <w:keepNext/>
      <w:keepLines/>
      <w:numPr>
        <w:ilvl w:val="1"/>
        <w:numId w:val="1"/>
      </w:numPr>
      <w:tabs>
        <w:tab w:val="left" w:pos="567"/>
      </w:tabs>
      <w:spacing w:before="170" w:after="113"/>
      <w:outlineLvl w:val="1"/>
    </w:pPr>
    <w:rPr>
      <w:rFonts w:asciiTheme="majorHAnsi" w:eastAsiaTheme="majorEastAsia" w:hAnsiTheme="majorHAnsi" w:cs="Arial"/>
      <w:b/>
      <w:bCs/>
      <w:color w:val="353D30" w:themeColor="accent2"/>
      <w:sz w:val="18"/>
      <w:szCs w:val="24"/>
      <w:lang w:val="en-AU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576CFC"/>
    <w:pPr>
      <w:keepNext/>
      <w:keepLines/>
      <w:numPr>
        <w:ilvl w:val="2"/>
        <w:numId w:val="1"/>
      </w:numPr>
      <w:tabs>
        <w:tab w:val="left" w:pos="567"/>
      </w:tabs>
      <w:spacing w:before="170" w:after="113"/>
      <w:outlineLvl w:val="2"/>
    </w:pPr>
    <w:rPr>
      <w:rFonts w:asciiTheme="majorHAnsi" w:eastAsiaTheme="majorEastAsia" w:hAnsiTheme="majorHAnsi" w:cstheme="majorHAnsi"/>
      <w:b/>
      <w:bCs/>
      <w:i/>
      <w:color w:val="353D30"/>
      <w:sz w:val="18"/>
      <w:szCs w:val="22"/>
      <w:lang w:val="en-AU"/>
    </w:rPr>
  </w:style>
  <w:style w:type="paragraph" w:styleId="Heading4">
    <w:name w:val="heading 4"/>
    <w:basedOn w:val="Normal"/>
    <w:next w:val="BodyText"/>
    <w:link w:val="Heading4Char"/>
    <w:uiPriority w:val="9"/>
    <w:qFormat/>
    <w:rsid w:val="00576CFC"/>
    <w:pPr>
      <w:keepLines/>
      <w:spacing w:before="170" w:after="113"/>
      <w:outlineLvl w:val="3"/>
    </w:pPr>
    <w:rPr>
      <w:rFonts w:ascii="Arial" w:eastAsiaTheme="majorEastAsia" w:hAnsi="Arial" w:cstheme="majorBidi"/>
      <w:b/>
      <w:bCs/>
      <w:iCs/>
      <w:sz w:val="18"/>
      <w:szCs w:val="22"/>
      <w:lang w:val="en-AU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5252BC"/>
    <w:pPr>
      <w:keepLines/>
      <w:tabs>
        <w:tab w:val="left" w:pos="1134"/>
      </w:tabs>
      <w:spacing w:before="200"/>
      <w:outlineLvl w:val="4"/>
    </w:pPr>
    <w:rPr>
      <w:rFonts w:asciiTheme="majorHAnsi" w:eastAsiaTheme="majorEastAsia" w:hAnsiTheme="majorHAnsi" w:cstheme="majorBidi"/>
      <w:color w:val="3C5B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AE0A1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b/>
      <w:i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AE0A1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b/>
      <w:iCs/>
      <w:color w:val="7AB800" w:themeColor="accent1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AE0A1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7AB800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AE0A1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Cs/>
      <w:color w:val="009FDA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CFC"/>
    <w:rPr>
      <w:rFonts w:asciiTheme="majorHAnsi" w:eastAsiaTheme="majorEastAsia" w:hAnsiTheme="majorHAnsi" w:cstheme="majorHAnsi"/>
      <w:b/>
      <w:bCs/>
      <w:sz w:val="18"/>
      <w:szCs w:val="2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576CFC"/>
    <w:rPr>
      <w:rFonts w:asciiTheme="majorHAnsi" w:eastAsiaTheme="majorEastAsia" w:hAnsiTheme="majorHAnsi" w:cs="Arial"/>
      <w:b/>
      <w:bCs/>
      <w:color w:val="353D30" w:themeColor="accent2"/>
      <w:sz w:val="18"/>
      <w:szCs w:val="24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576CFC"/>
    <w:rPr>
      <w:rFonts w:asciiTheme="majorHAnsi" w:eastAsiaTheme="majorEastAsia" w:hAnsiTheme="majorHAnsi" w:cstheme="majorHAnsi"/>
      <w:b/>
      <w:bCs/>
      <w:i/>
      <w:color w:val="353D30"/>
      <w:sz w:val="18"/>
      <w:szCs w:val="22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rsid w:val="00576CFC"/>
    <w:rPr>
      <w:rFonts w:ascii="Arial" w:eastAsiaTheme="majorEastAsia" w:hAnsi="Arial" w:cstheme="majorBidi"/>
      <w:b/>
      <w:bCs/>
      <w:iCs/>
      <w:sz w:val="18"/>
      <w:szCs w:val="22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16C"/>
    <w:rPr>
      <w:rFonts w:asciiTheme="majorHAnsi" w:eastAsiaTheme="majorEastAsia" w:hAnsiTheme="majorHAnsi" w:cstheme="majorBidi"/>
      <w:color w:val="3C5B00" w:themeColor="accent1" w:themeShade="7F"/>
      <w:sz w:val="20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16C"/>
    <w:rPr>
      <w:rFonts w:asciiTheme="majorHAnsi" w:eastAsiaTheme="majorEastAsia" w:hAnsiTheme="majorHAnsi" w:cstheme="majorBidi"/>
      <w:b/>
      <w:iCs/>
      <w:sz w:val="20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16C"/>
    <w:rPr>
      <w:rFonts w:asciiTheme="majorHAnsi" w:eastAsiaTheme="majorEastAsia" w:hAnsiTheme="majorHAnsi" w:cstheme="majorBidi"/>
      <w:b/>
      <w:iCs/>
      <w:color w:val="7AB800" w:themeColor="accent1"/>
      <w:sz w:val="20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16C"/>
    <w:rPr>
      <w:rFonts w:asciiTheme="majorHAnsi" w:eastAsiaTheme="majorEastAsia" w:hAnsiTheme="majorHAnsi" w:cstheme="majorBidi"/>
      <w:color w:val="7AB800" w:themeColor="accent1"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16C"/>
    <w:rPr>
      <w:rFonts w:asciiTheme="majorHAnsi" w:eastAsiaTheme="majorEastAsia" w:hAnsiTheme="majorHAnsi" w:cstheme="majorBidi"/>
      <w:iCs/>
      <w:color w:val="009FDA" w:themeColor="text2"/>
      <w:sz w:val="20"/>
      <w:szCs w:val="20"/>
      <w:lang w:val="en-AU"/>
    </w:rPr>
  </w:style>
  <w:style w:type="paragraph" w:styleId="Caption">
    <w:name w:val="caption"/>
    <w:basedOn w:val="Normal"/>
    <w:next w:val="Normal"/>
    <w:uiPriority w:val="35"/>
    <w:qFormat/>
    <w:rsid w:val="00E75E4B"/>
    <w:pPr>
      <w:spacing w:before="120" w:after="120"/>
    </w:pPr>
    <w:rPr>
      <w:rFonts w:ascii="Arial" w:hAnsi="Arial" w:cs="Arial"/>
      <w:b/>
      <w:bCs/>
      <w:color w:val="353D30" w:themeColor="accent2"/>
      <w:sz w:val="16"/>
      <w:szCs w:val="18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F2365D"/>
    <w:pPr>
      <w:tabs>
        <w:tab w:val="center" w:pos="4513"/>
        <w:tab w:val="right" w:pos="9026"/>
      </w:tabs>
      <w:jc w:val="right"/>
    </w:pPr>
    <w:rPr>
      <w:sz w:val="1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1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16C"/>
    <w:rPr>
      <w:rFonts w:ascii="Tahoma" w:hAnsi="Tahoma" w:cs="Tahoma"/>
      <w:sz w:val="16"/>
      <w:szCs w:val="16"/>
      <w:lang w:val="en-AU"/>
    </w:rPr>
  </w:style>
  <w:style w:type="table" w:styleId="TableGrid">
    <w:name w:val="Table Grid"/>
    <w:basedOn w:val="TableNormal"/>
    <w:uiPriority w:val="59"/>
    <w:rsid w:val="001343D2"/>
    <w:pPr>
      <w:spacing w:after="0" w:line="240" w:lineRule="auto"/>
    </w:pPr>
    <w:tblPr>
      <w:tblBorders>
        <w:top w:val="single" w:sz="4" w:space="0" w:color="353D30" w:themeColor="text1"/>
        <w:left w:val="single" w:sz="4" w:space="0" w:color="353D30" w:themeColor="text1"/>
        <w:bottom w:val="single" w:sz="4" w:space="0" w:color="353D30" w:themeColor="text1"/>
        <w:right w:val="single" w:sz="4" w:space="0" w:color="353D30" w:themeColor="text1"/>
        <w:insideH w:val="single" w:sz="4" w:space="0" w:color="353D30" w:themeColor="text1"/>
        <w:insideV w:val="single" w:sz="4" w:space="0" w:color="353D30" w:themeColor="text1"/>
      </w:tblBorders>
    </w:tblPr>
  </w:style>
  <w:style w:type="paragraph" w:styleId="Header">
    <w:name w:val="header"/>
    <w:basedOn w:val="Normal"/>
    <w:link w:val="HeaderChar"/>
    <w:uiPriority w:val="99"/>
    <w:rsid w:val="00F2365D"/>
    <w:pPr>
      <w:tabs>
        <w:tab w:val="center" w:pos="4680"/>
        <w:tab w:val="right" w:pos="9360"/>
      </w:tabs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F2365D"/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F2365D"/>
    <w:rPr>
      <w:sz w:val="12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174595"/>
    <w:rPr>
      <w:color w:val="auto"/>
      <w:u w:val="single"/>
    </w:rPr>
  </w:style>
  <w:style w:type="numbering" w:customStyle="1" w:styleId="AureconHeadings">
    <w:name w:val="Aurecon Headings"/>
    <w:uiPriority w:val="99"/>
    <w:rsid w:val="00576CFC"/>
    <w:pPr>
      <w:numPr>
        <w:numId w:val="1"/>
      </w:numPr>
    </w:pPr>
  </w:style>
  <w:style w:type="table" w:styleId="MediumGrid1-Accent5">
    <w:name w:val="Medium Grid 1 Accent 5"/>
    <w:basedOn w:val="TableNormal"/>
    <w:uiPriority w:val="67"/>
    <w:rsid w:val="00A564BD"/>
    <w:pPr>
      <w:spacing w:after="0" w:line="240" w:lineRule="auto"/>
    </w:pPr>
    <w:tblPr>
      <w:tblStyleRowBandSize w:val="1"/>
      <w:tblStyleColBandSize w:val="1"/>
      <w:tblBorders>
        <w:top w:val="single" w:sz="8" w:space="0" w:color="D2EBAA" w:themeColor="accent5" w:themeTint="BF"/>
        <w:left w:val="single" w:sz="8" w:space="0" w:color="D2EBAA" w:themeColor="accent5" w:themeTint="BF"/>
        <w:bottom w:val="single" w:sz="8" w:space="0" w:color="D2EBAA" w:themeColor="accent5" w:themeTint="BF"/>
        <w:right w:val="single" w:sz="8" w:space="0" w:color="D2EBAA" w:themeColor="accent5" w:themeTint="BF"/>
        <w:insideH w:val="single" w:sz="8" w:space="0" w:color="D2EBAA" w:themeColor="accent5" w:themeTint="BF"/>
        <w:insideV w:val="single" w:sz="8" w:space="0" w:color="D2EBAA" w:themeColor="accent5" w:themeTint="BF"/>
      </w:tblBorders>
    </w:tblPr>
    <w:tcPr>
      <w:shd w:val="clear" w:color="auto" w:fill="F0F8E2" w:themeFill="accent5" w:themeFillTint="3F"/>
    </w:tcPr>
    <w:tblStylePr w:type="firstRow">
      <w:rPr>
        <w:b/>
        <w:bCs/>
      </w:rPr>
      <w:tblPr/>
      <w:tcPr>
        <w:shd w:val="clear" w:color="auto" w:fill="7AB800" w:themeFill="accent1"/>
      </w:tcPr>
    </w:tblStylePr>
    <w:tblStylePr w:type="lastRow">
      <w:rPr>
        <w:b/>
        <w:bCs/>
      </w:rPr>
      <w:tblPr/>
      <w:tcPr>
        <w:tcBorders>
          <w:top w:val="single" w:sz="18" w:space="0" w:color="D2EBAA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C6" w:themeFill="accent5" w:themeFillTint="7F"/>
      </w:tcPr>
    </w:tblStylePr>
    <w:tblStylePr w:type="band1Horz">
      <w:tblPr/>
      <w:tcPr>
        <w:shd w:val="clear" w:color="auto" w:fill="E1F2C6" w:themeFill="accent5" w:themeFillTint="7F"/>
      </w:tcPr>
    </w:tblStylePr>
  </w:style>
  <w:style w:type="table" w:customStyle="1" w:styleId="AureconTable1">
    <w:name w:val="Aurecon Table 1"/>
    <w:basedOn w:val="TableNormal"/>
    <w:uiPriority w:val="99"/>
    <w:rsid w:val="00F15E8D"/>
    <w:pPr>
      <w:spacing w:after="0" w:line="240" w:lineRule="auto"/>
    </w:pPr>
    <w:rPr>
      <w:rFonts w:ascii="Arial" w:hAnsi="Arial"/>
      <w:sz w:val="18"/>
      <w:szCs w:val="22"/>
      <w:lang w:val="en-AU"/>
    </w:rPr>
    <w:tblPr>
      <w:tblStyleRowBandSize w:val="1"/>
      <w:tblBorders>
        <w:top w:val="single" w:sz="2" w:space="0" w:color="BABFB7" w:themeColor="accent3"/>
        <w:left w:val="single" w:sz="2" w:space="0" w:color="BABFB7" w:themeColor="accent3"/>
        <w:bottom w:val="single" w:sz="2" w:space="0" w:color="BABFB7" w:themeColor="accent3"/>
        <w:right w:val="single" w:sz="2" w:space="0" w:color="BABFB7" w:themeColor="accent3"/>
        <w:insideH w:val="single" w:sz="6" w:space="0" w:color="BABFB7" w:themeColor="accent3"/>
        <w:insideV w:val="single" w:sz="6" w:space="0" w:color="BABFB7" w:themeColor="accent3"/>
      </w:tblBorders>
    </w:tblPr>
    <w:trPr>
      <w:cantSplit/>
    </w:trPr>
    <w:tcPr>
      <w:shd w:val="clear" w:color="auto" w:fill="auto"/>
    </w:tcPr>
    <w:tblStylePr w:type="firstRow">
      <w:rPr>
        <w:b/>
      </w:rPr>
      <w:tblPr/>
      <w:tcPr>
        <w:shd w:val="clear" w:color="auto" w:fill="C4E58E" w:themeFill="accent5"/>
      </w:tcPr>
    </w:tblStylePr>
    <w:tblStylePr w:type="band2Horz">
      <w:rPr>
        <w:rFonts w:asciiTheme="minorHAnsi" w:hAnsiTheme="minorHAnsi"/>
        <w:sz w:val="18"/>
      </w:rPr>
      <w:tblPr/>
      <w:tcPr>
        <w:shd w:val="clear" w:color="auto" w:fill="E7F4D1" w:themeFill="accent5" w:themeFillTint="66"/>
      </w:tcPr>
    </w:tblStylePr>
  </w:style>
  <w:style w:type="table" w:customStyle="1" w:styleId="AureconTable2">
    <w:name w:val="Aurecon Table 2"/>
    <w:basedOn w:val="TableNormal"/>
    <w:uiPriority w:val="99"/>
    <w:rsid w:val="00F15E8D"/>
    <w:pPr>
      <w:spacing w:after="0" w:line="240" w:lineRule="auto"/>
    </w:pPr>
    <w:rPr>
      <w:rFonts w:ascii="Arial" w:hAnsi="Arial"/>
      <w:sz w:val="18"/>
      <w:szCs w:val="22"/>
      <w:lang w:val="en-AU"/>
    </w:rPr>
    <w:tblPr>
      <w:tblStyleRowBandSize w:val="1"/>
      <w:tblBorders>
        <w:top w:val="single" w:sz="2" w:space="0" w:color="BABFB7" w:themeColor="accent3"/>
        <w:left w:val="single" w:sz="2" w:space="0" w:color="BABFB7" w:themeColor="accent3"/>
        <w:bottom w:val="single" w:sz="2" w:space="0" w:color="BABFB7" w:themeColor="accent3"/>
        <w:right w:val="single" w:sz="2" w:space="0" w:color="BABFB7" w:themeColor="accent3"/>
        <w:insideH w:val="single" w:sz="2" w:space="0" w:color="BABFB7" w:themeColor="accent3"/>
        <w:insideV w:val="single" w:sz="2" w:space="0" w:color="BABFB7" w:themeColor="accent3"/>
      </w:tblBorders>
    </w:tblPr>
    <w:tcPr>
      <w:shd w:val="clear" w:color="auto" w:fill="auto"/>
    </w:tcPr>
    <w:tblStylePr w:type="firstRow">
      <w:rPr>
        <w:rFonts w:ascii="Arial" w:hAnsi="Arial"/>
        <w:b/>
        <w:sz w:val="18"/>
      </w:rPr>
      <w:tblPr/>
      <w:trPr>
        <w:cantSplit/>
      </w:trPr>
      <w:tcPr>
        <w:shd w:val="clear" w:color="auto" w:fill="D5DBD2" w:themeFill="accent2" w:themeFillTint="33"/>
      </w:tcPr>
    </w:tblStylePr>
    <w:tblStylePr w:type="firstCol">
      <w:tblPr/>
      <w:tcPr>
        <w:shd w:val="clear" w:color="auto" w:fill="D5DBD2" w:themeFill="accent2" w:themeFillTint="33"/>
      </w:tcPr>
    </w:tblStylePr>
    <w:tblStylePr w:type="band2Horz">
      <w:tblPr/>
      <w:tcPr>
        <w:shd w:val="clear" w:color="auto" w:fill="C4E58E" w:themeFill="accent5"/>
      </w:tcPr>
    </w:tblStylePr>
  </w:style>
  <w:style w:type="table" w:styleId="ColorfulGrid-Accent5">
    <w:name w:val="Colorful Grid Accent 5"/>
    <w:basedOn w:val="TableNormal"/>
    <w:uiPriority w:val="73"/>
    <w:rsid w:val="004C017C"/>
    <w:pPr>
      <w:spacing w:after="0" w:line="240" w:lineRule="auto"/>
    </w:pPr>
    <w:rPr>
      <w:color w:val="353D3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9E8" w:themeFill="accent5" w:themeFillTint="33"/>
    </w:tcPr>
    <w:tblStylePr w:type="firstRow">
      <w:rPr>
        <w:b/>
        <w:bCs/>
      </w:rPr>
      <w:tblPr/>
      <w:tcPr>
        <w:shd w:val="clear" w:color="auto" w:fill="E7F4D1" w:themeFill="accent5" w:themeFillTint="66"/>
      </w:tcPr>
    </w:tblStylePr>
    <w:tblStylePr w:type="lastRow">
      <w:rPr>
        <w:b/>
        <w:bCs/>
        <w:color w:val="353D30" w:themeColor="text1"/>
      </w:rPr>
      <w:tblPr/>
      <w:tcPr>
        <w:shd w:val="clear" w:color="auto" w:fill="E7F4D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9CD34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9CD342" w:themeFill="accent5" w:themeFillShade="BF"/>
      </w:tcPr>
    </w:tblStylePr>
    <w:tblStylePr w:type="band1Vert">
      <w:tblPr/>
      <w:tcPr>
        <w:shd w:val="clear" w:color="auto" w:fill="E1F2C6" w:themeFill="accent5" w:themeFillTint="7F"/>
      </w:tcPr>
    </w:tblStylePr>
    <w:tblStylePr w:type="band1Horz">
      <w:tblPr/>
      <w:tcPr>
        <w:shd w:val="clear" w:color="auto" w:fill="E1F2C6" w:themeFill="accent5" w:themeFillTint="7F"/>
      </w:tcPr>
    </w:tblStylePr>
  </w:style>
  <w:style w:type="table" w:styleId="LightShading-Accent4">
    <w:name w:val="Light Shading Accent 4"/>
    <w:basedOn w:val="TableNormal"/>
    <w:uiPriority w:val="60"/>
    <w:rsid w:val="004C017C"/>
    <w:pPr>
      <w:spacing w:after="0" w:line="240" w:lineRule="auto"/>
    </w:pPr>
    <w:rPr>
      <w:color w:val="B0B5B0" w:themeColor="accent4" w:themeShade="BF"/>
    </w:rPr>
    <w:tblPr>
      <w:tblStyleRowBandSize w:val="1"/>
      <w:tblStyleColBandSize w:val="1"/>
      <w:tblBorders>
        <w:top w:val="single" w:sz="8" w:space="0" w:color="EFF0EF" w:themeColor="accent4"/>
        <w:bottom w:val="single" w:sz="8" w:space="0" w:color="EFF0E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F0EF" w:themeColor="accent4"/>
          <w:left w:val="nil"/>
          <w:bottom w:val="single" w:sz="8" w:space="0" w:color="EFF0E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F0EF" w:themeColor="accent4"/>
          <w:left w:val="nil"/>
          <w:bottom w:val="single" w:sz="8" w:space="0" w:color="EFF0E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BFB" w:themeFill="accent4" w:themeFillTint="3F"/>
      </w:tcPr>
    </w:tblStylePr>
  </w:style>
  <w:style w:type="table" w:customStyle="1" w:styleId="Clear">
    <w:name w:val="Clear"/>
    <w:basedOn w:val="TableNormal"/>
    <w:uiPriority w:val="99"/>
    <w:rsid w:val="009D76EA"/>
    <w:pPr>
      <w:spacing w:line="240" w:lineRule="auto"/>
    </w:pPr>
    <w:tblPr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V w:val="single" w:sz="8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auto"/>
    </w:tcPr>
    <w:tblStylePr w:type="firstRow"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cBorders>
        <w:shd w:val="clear" w:color="auto" w:fill="auto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784E43"/>
    <w:rPr>
      <w:color w:val="auto"/>
      <w:u w:val="single"/>
    </w:rPr>
  </w:style>
  <w:style w:type="paragraph" w:customStyle="1" w:styleId="Bullet1">
    <w:name w:val="Bullet 1"/>
    <w:basedOn w:val="Normal"/>
    <w:qFormat/>
    <w:rsid w:val="00441BE0"/>
    <w:pPr>
      <w:numPr>
        <w:numId w:val="32"/>
      </w:numPr>
      <w:spacing w:after="120" w:line="220" w:lineRule="atLeast"/>
    </w:pPr>
    <w:rPr>
      <w:rFonts w:ascii="Arial" w:hAnsi="Arial" w:cs="Arial"/>
      <w:sz w:val="18"/>
      <w:lang w:val="en-AU"/>
    </w:rPr>
  </w:style>
  <w:style w:type="paragraph" w:styleId="BodyText">
    <w:name w:val="Body Text"/>
    <w:basedOn w:val="Normal"/>
    <w:link w:val="BodyTextChar"/>
    <w:qFormat/>
    <w:rsid w:val="00621C09"/>
    <w:pPr>
      <w:spacing w:after="142" w:line="276" w:lineRule="auto"/>
    </w:pPr>
    <w:rPr>
      <w:rFonts w:ascii="Arial" w:hAnsi="Arial" w:cs="Arial"/>
      <w:sz w:val="18"/>
      <w:lang w:val="en-AU"/>
    </w:rPr>
  </w:style>
  <w:style w:type="character" w:customStyle="1" w:styleId="BodyTextChar">
    <w:name w:val="Body Text Char"/>
    <w:basedOn w:val="DefaultParagraphFont"/>
    <w:link w:val="BodyText"/>
    <w:rsid w:val="00621C09"/>
    <w:rPr>
      <w:rFonts w:ascii="Arial" w:hAnsi="Arial" w:cs="Arial"/>
      <w:sz w:val="18"/>
      <w:lang w:val="en-AU"/>
    </w:rPr>
  </w:style>
  <w:style w:type="paragraph" w:customStyle="1" w:styleId="Bullet2">
    <w:name w:val="Bullet 2"/>
    <w:basedOn w:val="Normal"/>
    <w:qFormat/>
    <w:rsid w:val="00441BE0"/>
    <w:pPr>
      <w:numPr>
        <w:ilvl w:val="1"/>
        <w:numId w:val="32"/>
      </w:numPr>
      <w:spacing w:after="120" w:line="220" w:lineRule="atLeast"/>
    </w:pPr>
    <w:rPr>
      <w:rFonts w:ascii="Arial" w:hAnsi="Arial" w:cs="Arial"/>
      <w:sz w:val="18"/>
      <w:lang w:val="en-AU"/>
    </w:rPr>
  </w:style>
  <w:style w:type="paragraph" w:customStyle="1" w:styleId="Bullet3">
    <w:name w:val="Bullet 3"/>
    <w:basedOn w:val="Normal"/>
    <w:qFormat/>
    <w:rsid w:val="00441BE0"/>
    <w:pPr>
      <w:numPr>
        <w:ilvl w:val="2"/>
        <w:numId w:val="32"/>
      </w:numPr>
      <w:spacing w:after="120" w:line="220" w:lineRule="atLeast"/>
    </w:pPr>
    <w:rPr>
      <w:rFonts w:ascii="Arial" w:hAnsi="Arial" w:cs="Arial"/>
      <w:sz w:val="18"/>
      <w:lang w:val="en-AU"/>
    </w:rPr>
  </w:style>
  <w:style w:type="paragraph" w:styleId="NoSpacing">
    <w:name w:val="No Spacing"/>
    <w:uiPriority w:val="1"/>
    <w:qFormat/>
    <w:rsid w:val="002300EC"/>
    <w:pPr>
      <w:spacing w:after="0" w:line="240" w:lineRule="auto"/>
    </w:pPr>
  </w:style>
  <w:style w:type="numbering" w:customStyle="1" w:styleId="AureconBullets">
    <w:name w:val="Aurecon Bullets"/>
    <w:uiPriority w:val="99"/>
    <w:rsid w:val="00441BE0"/>
    <w:pPr>
      <w:numPr>
        <w:numId w:val="11"/>
      </w:numPr>
    </w:pPr>
  </w:style>
  <w:style w:type="numbering" w:customStyle="1" w:styleId="AureconNumberList">
    <w:name w:val="Aurecon Number List"/>
    <w:uiPriority w:val="99"/>
    <w:rsid w:val="00441BE0"/>
    <w:pPr>
      <w:numPr>
        <w:numId w:val="18"/>
      </w:numPr>
    </w:pPr>
  </w:style>
  <w:style w:type="paragraph" w:customStyle="1" w:styleId="Numbera">
    <w:name w:val="Number a)"/>
    <w:basedOn w:val="BodyText"/>
    <w:qFormat/>
    <w:rsid w:val="00441BE0"/>
    <w:pPr>
      <w:numPr>
        <w:numId w:val="34"/>
      </w:numPr>
      <w:spacing w:after="120" w:line="220" w:lineRule="atLeast"/>
    </w:pPr>
    <w:rPr>
      <w:lang w:val="en-GB"/>
    </w:rPr>
  </w:style>
  <w:style w:type="paragraph" w:customStyle="1" w:styleId="Numberi">
    <w:name w:val="Number i)"/>
    <w:basedOn w:val="BodyText"/>
    <w:qFormat/>
    <w:rsid w:val="00441BE0"/>
    <w:pPr>
      <w:numPr>
        <w:ilvl w:val="1"/>
        <w:numId w:val="34"/>
      </w:numPr>
      <w:spacing w:after="120" w:line="220" w:lineRule="atLeast"/>
    </w:pPr>
  </w:style>
  <w:style w:type="table" w:customStyle="1" w:styleId="AureconTable3">
    <w:name w:val="Aurecon Table 3"/>
    <w:basedOn w:val="TableNormal"/>
    <w:uiPriority w:val="99"/>
    <w:rsid w:val="00441BE0"/>
    <w:pPr>
      <w:spacing w:after="0" w:line="240" w:lineRule="auto"/>
    </w:pPr>
    <w:rPr>
      <w:sz w:val="18"/>
      <w:szCs w:val="22"/>
      <w:lang w:val="en-AU"/>
    </w:rPr>
    <w:tblPr>
      <w:tblBorders>
        <w:top w:val="single" w:sz="2" w:space="0" w:color="7AB800" w:themeColor="accent1"/>
        <w:left w:val="single" w:sz="2" w:space="0" w:color="7AB800" w:themeColor="accent1"/>
        <w:bottom w:val="single" w:sz="2" w:space="0" w:color="7AB800" w:themeColor="accent1"/>
        <w:right w:val="single" w:sz="2" w:space="0" w:color="7AB800" w:themeColor="accent1"/>
        <w:insideH w:val="single" w:sz="2" w:space="0" w:color="7AB800" w:themeColor="accent1"/>
        <w:insideV w:val="single" w:sz="2" w:space="0" w:color="7AB800" w:themeColor="accent1"/>
      </w:tblBorders>
    </w:tblPr>
    <w:tblStylePr w:type="firstRow">
      <w:rPr>
        <w:b/>
      </w:rPr>
      <w:tblPr/>
      <w:trPr>
        <w:cantSplit/>
      </w:trPr>
      <w:tcPr>
        <w:shd w:val="clear" w:color="auto" w:fill="F3F9E8"/>
      </w:tcPr>
    </w:tblStylePr>
  </w:style>
  <w:style w:type="table" w:customStyle="1" w:styleId="AureconTable4">
    <w:name w:val="Aurecon Table 4"/>
    <w:basedOn w:val="TableNormal"/>
    <w:uiPriority w:val="99"/>
    <w:rsid w:val="00441BE0"/>
    <w:pPr>
      <w:spacing w:after="0" w:line="240" w:lineRule="auto"/>
    </w:pPr>
    <w:rPr>
      <w:sz w:val="18"/>
      <w:szCs w:val="22"/>
    </w:rPr>
    <w:tblPr>
      <w:tblStyleRowBandSize w:val="1"/>
      <w:tblBorders>
        <w:top w:val="single" w:sz="2" w:space="0" w:color="7AB800" w:themeColor="accent1"/>
        <w:left w:val="single" w:sz="2" w:space="0" w:color="7AB800" w:themeColor="accent1"/>
        <w:bottom w:val="single" w:sz="2" w:space="0" w:color="7AB800" w:themeColor="accent1"/>
        <w:right w:val="single" w:sz="2" w:space="0" w:color="7AB800" w:themeColor="accent1"/>
        <w:insideH w:val="single" w:sz="2" w:space="0" w:color="7AB800" w:themeColor="accent1"/>
      </w:tblBorders>
    </w:tblPr>
    <w:trPr>
      <w:cantSplit/>
    </w:trPr>
    <w:tcPr>
      <w:shd w:val="clear" w:color="auto" w:fill="auto"/>
    </w:tcPr>
    <w:tblStylePr w:type="firstRow">
      <w:rPr>
        <w:rFonts w:ascii="Arial" w:hAnsi="Arial"/>
        <w:b/>
        <w:color w:val="FFFFFF" w:themeColor="background1"/>
        <w:sz w:val="18"/>
      </w:rPr>
      <w:tblPr/>
      <w:tcPr>
        <w:shd w:val="clear" w:color="auto" w:fill="7AB800" w:themeFill="accent1"/>
      </w:tcPr>
    </w:tblStylePr>
    <w:tblStylePr w:type="firstCol">
      <w:tblPr/>
      <w:tcPr>
        <w:tcBorders>
          <w:insideV w:val="nil"/>
        </w:tcBorders>
        <w:shd w:val="clear" w:color="auto" w:fill="auto"/>
      </w:tcPr>
    </w:tblStylePr>
  </w:style>
  <w:style w:type="table" w:customStyle="1" w:styleId="AureconTable5">
    <w:name w:val="Aurecon Table 5"/>
    <w:basedOn w:val="TableNormal"/>
    <w:uiPriority w:val="99"/>
    <w:qFormat/>
    <w:rsid w:val="00441BE0"/>
    <w:pPr>
      <w:spacing w:after="0" w:line="240" w:lineRule="auto"/>
    </w:pPr>
    <w:rPr>
      <w:sz w:val="18"/>
      <w:szCs w:val="22"/>
      <w:lang w:val="en-AU"/>
    </w:rPr>
    <w:tblPr>
      <w:tblStyleRowBandSize w:val="1"/>
      <w:tblBorders>
        <w:top w:val="single" w:sz="4" w:space="0" w:color="auto"/>
        <w:bottom w:val="single" w:sz="4" w:space="0" w:color="auto"/>
      </w:tblBorders>
    </w:tblPr>
    <w:trPr>
      <w:cantSplit/>
    </w:trPr>
    <w:tblStylePr w:type="firstRow">
      <w:rPr>
        <w:b/>
      </w:rPr>
      <w:tblPr/>
      <w:tcPr>
        <w:tcBorders>
          <w:bottom w:val="single" w:sz="4" w:space="0" w:color="auto"/>
        </w:tcBorders>
      </w:tcPr>
    </w:tblStylePr>
    <w:tblStylePr w:type="band1Horz">
      <w:tblPr/>
      <w:tcPr>
        <w:shd w:val="clear" w:color="auto" w:fill="E3E5E2" w:themeFill="accent3" w:themeFillTint="66"/>
      </w:tcPr>
    </w:tblStylePr>
  </w:style>
  <w:style w:type="paragraph" w:styleId="ListParagraph">
    <w:name w:val="List Paragraph"/>
    <w:basedOn w:val="Normal"/>
    <w:uiPriority w:val="34"/>
    <w:semiHidden/>
    <w:qFormat/>
    <w:rsid w:val="006B3A6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303DB"/>
    <w:rPr>
      <w:color w:val="808080"/>
    </w:rPr>
  </w:style>
  <w:style w:type="character" w:customStyle="1" w:styleId="Style1">
    <w:name w:val="Style1"/>
    <w:basedOn w:val="DefaultParagraphFont"/>
    <w:uiPriority w:val="1"/>
    <w:rsid w:val="00C303DB"/>
    <w:rPr>
      <w:rFonts w:asciiTheme="minorHAnsi" w:hAnsiTheme="minorHAnsi"/>
      <w:b/>
      <w:sz w:val="20"/>
    </w:rPr>
  </w:style>
  <w:style w:type="character" w:customStyle="1" w:styleId="Style2">
    <w:name w:val="Style2"/>
    <w:basedOn w:val="DefaultParagraphFont"/>
    <w:uiPriority w:val="1"/>
    <w:rsid w:val="000143BE"/>
    <w:rPr>
      <w:rFonts w:asciiTheme="minorHAnsi" w:hAnsiTheme="minorHAnsi"/>
      <w:b/>
      <w:sz w:val="20"/>
    </w:rPr>
  </w:style>
  <w:style w:type="character" w:customStyle="1" w:styleId="gmail-base">
    <w:name w:val="gmail-base"/>
    <w:basedOn w:val="DefaultParagraphFont"/>
    <w:rsid w:val="000156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4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Aurecon%20Templates\Templates\Agenda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2ECF710CF4F47DC9A5CC90DB1A990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88D83E-2754-4E93-8676-76C0D9D20081}"/>
      </w:docPartPr>
      <w:docPartBody>
        <w:p w:rsidR="00AA44F7" w:rsidRDefault="00C126AB" w:rsidP="00C126AB">
          <w:pPr>
            <w:pStyle w:val="B2ECF710CF4F47DC9A5CC90DB1A9904016"/>
          </w:pPr>
          <w:r>
            <w:rPr>
              <w:rStyle w:val="PlaceholderText"/>
              <w:color w:val="BFBFBF" w:themeColor="background1" w:themeShade="BF"/>
            </w:rPr>
            <w:t>Contract</w:t>
          </w:r>
          <w:r w:rsidRPr="00406415">
            <w:rPr>
              <w:rStyle w:val="PlaceholderText"/>
              <w:color w:val="BFBFBF" w:themeColor="background1" w:themeShade="BF"/>
            </w:rPr>
            <w:t xml:space="preserve"> </w:t>
          </w:r>
          <w:r>
            <w:rPr>
              <w:rStyle w:val="PlaceholderText"/>
              <w:color w:val="BFBFBF" w:themeColor="background1" w:themeShade="BF"/>
            </w:rPr>
            <w:t>description</w:t>
          </w:r>
        </w:p>
      </w:docPartBody>
    </w:docPart>
    <w:docPart>
      <w:docPartPr>
        <w:name w:val="B2A44F7C4B814D11972524B0E96BFA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E63E4-A64F-4D83-A3BC-E7B6AEEE6FCD}"/>
      </w:docPartPr>
      <w:docPartBody>
        <w:p w:rsidR="00F24FD9" w:rsidRDefault="00C126AB" w:rsidP="00C126AB">
          <w:pPr>
            <w:pStyle w:val="B2A44F7C4B814D11972524B0E96BFA671"/>
          </w:pPr>
          <w:r>
            <w:rPr>
              <w:rStyle w:val="PlaceholderText"/>
              <w:color w:val="BFBFBF" w:themeColor="background1" w:themeShade="BF"/>
            </w:rPr>
            <w:t>Project</w:t>
          </w:r>
          <w:r w:rsidRPr="00406415">
            <w:rPr>
              <w:rStyle w:val="PlaceholderText"/>
              <w:color w:val="BFBFBF" w:themeColor="background1" w:themeShade="BF"/>
            </w:rPr>
            <w:t xml:space="preserve"> number</w:t>
          </w:r>
        </w:p>
      </w:docPartBody>
    </w:docPart>
    <w:docPart>
      <w:docPartPr>
        <w:name w:val="7AABCAAC2F6740239DF0E32C9D579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6AF184-D6C1-43E4-9ACB-CE972E2CC1DA}"/>
      </w:docPartPr>
      <w:docPartBody>
        <w:p w:rsidR="00F24FD9" w:rsidRDefault="00C126AB" w:rsidP="00C126AB">
          <w:pPr>
            <w:pStyle w:val="7AABCAAC2F6740239DF0E32C9D579A501"/>
          </w:pPr>
          <w:r>
            <w:rPr>
              <w:rStyle w:val="PlaceholderText"/>
              <w:color w:val="BFBFBF" w:themeColor="background1" w:themeShade="BF"/>
            </w:rPr>
            <w:t>SI No.</w:t>
          </w:r>
        </w:p>
      </w:docPartBody>
    </w:docPart>
    <w:docPart>
      <w:docPartPr>
        <w:name w:val="B63B91C543B3431BA54A30F1620033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DD22D1-BA8E-4F79-97D2-4CF0D136722E}"/>
      </w:docPartPr>
      <w:docPartBody>
        <w:p w:rsidR="00F24FD9" w:rsidRDefault="00C126AB" w:rsidP="00C126AB">
          <w:pPr>
            <w:pStyle w:val="B63B91C543B3431BA54A30F16200334C1"/>
          </w:pPr>
          <w:r>
            <w:rPr>
              <w:rStyle w:val="PlaceholderText"/>
              <w:color w:val="BFBFBF" w:themeColor="background1" w:themeShade="BF"/>
            </w:rPr>
            <w:t>Contract</w:t>
          </w:r>
          <w:r w:rsidRPr="00406415">
            <w:rPr>
              <w:rStyle w:val="PlaceholderText"/>
              <w:color w:val="BFBFBF" w:themeColor="background1" w:themeShade="BF"/>
            </w:rPr>
            <w:t xml:space="preserve"> number</w:t>
          </w:r>
        </w:p>
      </w:docPartBody>
    </w:docPart>
    <w:docPart>
      <w:docPartPr>
        <w:name w:val="4972C1D4497E4CC9BBFF24DBACE1E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1874DB-BC9A-4ECC-BA6E-C6BFC8A9222E}"/>
      </w:docPartPr>
      <w:docPartBody>
        <w:p w:rsidR="00665104" w:rsidRDefault="00897A6B" w:rsidP="00897A6B">
          <w:pPr>
            <w:pStyle w:val="4972C1D4497E4CC9BBFF24DBACE1E65C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472EADC16D8445DAE14AAF3B17A69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C18EA-EE47-4DC9-8616-8ADF03C8C1AB}"/>
      </w:docPartPr>
      <w:docPartBody>
        <w:p w:rsidR="00665104" w:rsidRDefault="00897A6B" w:rsidP="00897A6B">
          <w:pPr>
            <w:pStyle w:val="E472EADC16D8445DAE14AAF3B17A69C4"/>
          </w:pPr>
          <w:r>
            <w:rPr>
              <w:rStyle w:val="PlaceholderText"/>
            </w:rPr>
            <w:t>Click or tap to enter a date.</w:t>
          </w:r>
        </w:p>
      </w:docPartBody>
    </w:docPart>
    <w:docPart>
      <w:docPartPr>
        <w:name w:val="D3334F89390F40B78FEAF63FFD5441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CFF656-92FB-4A1C-8514-04789010FDCE}"/>
      </w:docPartPr>
      <w:docPartBody>
        <w:p w:rsidR="00943624" w:rsidRDefault="00DD4414" w:rsidP="00DD4414">
          <w:pPr>
            <w:pStyle w:val="D3334F89390F40B78FEAF63FFD54411F"/>
          </w:pPr>
          <w:r>
            <w:rPr>
              <w:rStyle w:val="PlaceholderText"/>
              <w:color w:val="BFBFBF" w:themeColor="background1" w:themeShade="BF"/>
            </w:rPr>
            <w:t>Contractor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4078"/>
    <w:rsid w:val="00004500"/>
    <w:rsid w:val="00005FF5"/>
    <w:rsid w:val="00041D4D"/>
    <w:rsid w:val="0007240D"/>
    <w:rsid w:val="000733C0"/>
    <w:rsid w:val="0008694E"/>
    <w:rsid w:val="000A24F5"/>
    <w:rsid w:val="000B0110"/>
    <w:rsid w:val="000C5D5F"/>
    <w:rsid w:val="000E1F1D"/>
    <w:rsid w:val="000F4AB0"/>
    <w:rsid w:val="001107C9"/>
    <w:rsid w:val="00125050"/>
    <w:rsid w:val="001476DC"/>
    <w:rsid w:val="00150582"/>
    <w:rsid w:val="00155D1D"/>
    <w:rsid w:val="0016638B"/>
    <w:rsid w:val="0016665C"/>
    <w:rsid w:val="00174D6B"/>
    <w:rsid w:val="001C7E68"/>
    <w:rsid w:val="001D14DD"/>
    <w:rsid w:val="001F3E06"/>
    <w:rsid w:val="001F4F31"/>
    <w:rsid w:val="002264B9"/>
    <w:rsid w:val="00233ACC"/>
    <w:rsid w:val="00252342"/>
    <w:rsid w:val="002972D5"/>
    <w:rsid w:val="002B0592"/>
    <w:rsid w:val="002C4456"/>
    <w:rsid w:val="002F1871"/>
    <w:rsid w:val="003916D2"/>
    <w:rsid w:val="003A0483"/>
    <w:rsid w:val="003A60AF"/>
    <w:rsid w:val="003B0663"/>
    <w:rsid w:val="003B7F2D"/>
    <w:rsid w:val="003C0E10"/>
    <w:rsid w:val="003C6D56"/>
    <w:rsid w:val="003D0DFF"/>
    <w:rsid w:val="003D4F60"/>
    <w:rsid w:val="003F084B"/>
    <w:rsid w:val="00436CF7"/>
    <w:rsid w:val="004419E7"/>
    <w:rsid w:val="004421D2"/>
    <w:rsid w:val="00447E88"/>
    <w:rsid w:val="004655C9"/>
    <w:rsid w:val="004668C0"/>
    <w:rsid w:val="00476060"/>
    <w:rsid w:val="004876DF"/>
    <w:rsid w:val="00494078"/>
    <w:rsid w:val="00497055"/>
    <w:rsid w:val="004F399A"/>
    <w:rsid w:val="005129EF"/>
    <w:rsid w:val="00551F36"/>
    <w:rsid w:val="005621A0"/>
    <w:rsid w:val="005D3778"/>
    <w:rsid w:val="00602437"/>
    <w:rsid w:val="00612920"/>
    <w:rsid w:val="00644C52"/>
    <w:rsid w:val="00665104"/>
    <w:rsid w:val="006719D8"/>
    <w:rsid w:val="0068142B"/>
    <w:rsid w:val="006B67D0"/>
    <w:rsid w:val="006C58C4"/>
    <w:rsid w:val="006C6D00"/>
    <w:rsid w:val="00703FDD"/>
    <w:rsid w:val="00723CE1"/>
    <w:rsid w:val="00735573"/>
    <w:rsid w:val="007369C2"/>
    <w:rsid w:val="0079355B"/>
    <w:rsid w:val="00795D9A"/>
    <w:rsid w:val="007B04A2"/>
    <w:rsid w:val="007D53CD"/>
    <w:rsid w:val="00800C81"/>
    <w:rsid w:val="00807B62"/>
    <w:rsid w:val="00835927"/>
    <w:rsid w:val="008969A4"/>
    <w:rsid w:val="00897A6B"/>
    <w:rsid w:val="008F664A"/>
    <w:rsid w:val="00904335"/>
    <w:rsid w:val="00922462"/>
    <w:rsid w:val="00941679"/>
    <w:rsid w:val="00943624"/>
    <w:rsid w:val="00963668"/>
    <w:rsid w:val="00964D56"/>
    <w:rsid w:val="009826E2"/>
    <w:rsid w:val="00995850"/>
    <w:rsid w:val="009B2676"/>
    <w:rsid w:val="00A215B8"/>
    <w:rsid w:val="00A248F4"/>
    <w:rsid w:val="00A3283F"/>
    <w:rsid w:val="00A43A59"/>
    <w:rsid w:val="00A54A46"/>
    <w:rsid w:val="00A748A3"/>
    <w:rsid w:val="00A76B6C"/>
    <w:rsid w:val="00AA44F7"/>
    <w:rsid w:val="00AC39FA"/>
    <w:rsid w:val="00AE4BB4"/>
    <w:rsid w:val="00AF5D00"/>
    <w:rsid w:val="00B104DC"/>
    <w:rsid w:val="00B13610"/>
    <w:rsid w:val="00B25FC6"/>
    <w:rsid w:val="00B326D6"/>
    <w:rsid w:val="00B737C4"/>
    <w:rsid w:val="00B8737E"/>
    <w:rsid w:val="00BB73F6"/>
    <w:rsid w:val="00BD7F02"/>
    <w:rsid w:val="00BE0687"/>
    <w:rsid w:val="00C10CAC"/>
    <w:rsid w:val="00C126AB"/>
    <w:rsid w:val="00C42A2B"/>
    <w:rsid w:val="00C47EE8"/>
    <w:rsid w:val="00C52887"/>
    <w:rsid w:val="00C564AB"/>
    <w:rsid w:val="00C70D69"/>
    <w:rsid w:val="00C72C9D"/>
    <w:rsid w:val="00C82DCA"/>
    <w:rsid w:val="00CE2CDF"/>
    <w:rsid w:val="00CE5854"/>
    <w:rsid w:val="00D51BE0"/>
    <w:rsid w:val="00D8606F"/>
    <w:rsid w:val="00DC2345"/>
    <w:rsid w:val="00DD4414"/>
    <w:rsid w:val="00DD7200"/>
    <w:rsid w:val="00DF5878"/>
    <w:rsid w:val="00E22436"/>
    <w:rsid w:val="00E31AC8"/>
    <w:rsid w:val="00E40C89"/>
    <w:rsid w:val="00E45B0B"/>
    <w:rsid w:val="00E654D9"/>
    <w:rsid w:val="00E67D78"/>
    <w:rsid w:val="00EA02CA"/>
    <w:rsid w:val="00EA5CCB"/>
    <w:rsid w:val="00F22A18"/>
    <w:rsid w:val="00F24FD9"/>
    <w:rsid w:val="00F368D7"/>
    <w:rsid w:val="00F71525"/>
    <w:rsid w:val="00F916EC"/>
    <w:rsid w:val="00F956AA"/>
    <w:rsid w:val="00FC0C0D"/>
    <w:rsid w:val="00FC2A82"/>
    <w:rsid w:val="00FD793A"/>
    <w:rsid w:val="00FE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4414"/>
    <w:rPr>
      <w:color w:val="808080"/>
    </w:rPr>
  </w:style>
  <w:style w:type="paragraph" w:customStyle="1" w:styleId="4972C1D4497E4CC9BBFF24DBACE1E65C">
    <w:name w:val="4972C1D4497E4CC9BBFF24DBACE1E65C"/>
    <w:rsid w:val="00897A6B"/>
    <w:pPr>
      <w:spacing w:after="160" w:line="259" w:lineRule="auto"/>
    </w:pPr>
    <w:rPr>
      <w:lang w:val="en-US" w:eastAsia="en-US"/>
    </w:rPr>
  </w:style>
  <w:style w:type="paragraph" w:customStyle="1" w:styleId="E472EADC16D8445DAE14AAF3B17A69C4">
    <w:name w:val="E472EADC16D8445DAE14AAF3B17A69C4"/>
    <w:rsid w:val="00897A6B"/>
    <w:pPr>
      <w:spacing w:after="160" w:line="259" w:lineRule="auto"/>
    </w:pPr>
    <w:rPr>
      <w:lang w:val="en-US" w:eastAsia="en-US"/>
    </w:rPr>
  </w:style>
  <w:style w:type="paragraph" w:customStyle="1" w:styleId="B2A44F7C4B814D11972524B0E96BFA671">
    <w:name w:val="B2A44F7C4B814D11972524B0E96BFA671"/>
    <w:rsid w:val="00C126AB"/>
    <w:pPr>
      <w:spacing w:after="0" w:line="240" w:lineRule="auto"/>
    </w:pPr>
    <w:rPr>
      <w:rFonts w:eastAsiaTheme="minorHAnsi"/>
      <w:sz w:val="20"/>
      <w:szCs w:val="20"/>
      <w:lang w:val="en-US" w:eastAsia="en-US"/>
    </w:rPr>
  </w:style>
  <w:style w:type="paragraph" w:customStyle="1" w:styleId="7AABCAAC2F6740239DF0E32C9D579A501">
    <w:name w:val="7AABCAAC2F6740239DF0E32C9D579A501"/>
    <w:rsid w:val="00C126AB"/>
    <w:pPr>
      <w:spacing w:after="0" w:line="240" w:lineRule="auto"/>
    </w:pPr>
    <w:rPr>
      <w:rFonts w:eastAsiaTheme="minorHAnsi"/>
      <w:sz w:val="20"/>
      <w:szCs w:val="20"/>
      <w:lang w:val="en-US" w:eastAsia="en-US"/>
    </w:rPr>
  </w:style>
  <w:style w:type="paragraph" w:customStyle="1" w:styleId="B63B91C543B3431BA54A30F16200334C1">
    <w:name w:val="B63B91C543B3431BA54A30F16200334C1"/>
    <w:rsid w:val="00C126AB"/>
    <w:pPr>
      <w:spacing w:after="0" w:line="240" w:lineRule="auto"/>
    </w:pPr>
    <w:rPr>
      <w:rFonts w:eastAsiaTheme="minorHAnsi"/>
      <w:sz w:val="20"/>
      <w:szCs w:val="20"/>
      <w:lang w:val="en-US" w:eastAsia="en-US"/>
    </w:rPr>
  </w:style>
  <w:style w:type="paragraph" w:customStyle="1" w:styleId="B2ECF710CF4F47DC9A5CC90DB1A9904016">
    <w:name w:val="B2ECF710CF4F47DC9A5CC90DB1A9904016"/>
    <w:rsid w:val="00C126AB"/>
    <w:pPr>
      <w:spacing w:after="0" w:line="240" w:lineRule="auto"/>
    </w:pPr>
    <w:rPr>
      <w:rFonts w:eastAsiaTheme="minorHAnsi"/>
      <w:sz w:val="20"/>
      <w:szCs w:val="20"/>
      <w:lang w:val="en-US" w:eastAsia="en-US"/>
    </w:rPr>
  </w:style>
  <w:style w:type="paragraph" w:customStyle="1" w:styleId="D3334F89390F40B78FEAF63FFD54411F">
    <w:name w:val="D3334F89390F40B78FEAF63FFD54411F"/>
    <w:rsid w:val="00DD4414"/>
    <w:pPr>
      <w:spacing w:after="160" w:line="278" w:lineRule="auto"/>
    </w:pPr>
    <w:rPr>
      <w:kern w:val="2"/>
      <w:sz w:val="24"/>
      <w:szCs w:val="24"/>
      <w:lang w:val="en-ZA" w:eastAsia="en-ZA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Aurecon">
  <a:themeElements>
    <a:clrScheme name="Aurecon">
      <a:dk1>
        <a:srgbClr val="353D30"/>
      </a:dk1>
      <a:lt1>
        <a:sysClr val="window" lastClr="FFFFFF"/>
      </a:lt1>
      <a:dk2>
        <a:srgbClr val="009FDA"/>
      </a:dk2>
      <a:lt2>
        <a:srgbClr val="F1F8E5"/>
      </a:lt2>
      <a:accent1>
        <a:srgbClr val="7AB800"/>
      </a:accent1>
      <a:accent2>
        <a:srgbClr val="353D30"/>
      </a:accent2>
      <a:accent3>
        <a:srgbClr val="BABFB7"/>
      </a:accent3>
      <a:accent4>
        <a:srgbClr val="EFF0EF"/>
      </a:accent4>
      <a:accent5>
        <a:srgbClr val="C4E58E"/>
      </a:accent5>
      <a:accent6>
        <a:srgbClr val="EAECE9"/>
      </a:accent6>
      <a:hlink>
        <a:srgbClr val="FFFFFF"/>
      </a:hlink>
      <a:folHlink>
        <a:srgbClr val="FFFFFF"/>
      </a:folHlink>
    </a:clrScheme>
    <a:fontScheme name="AureconHatch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</b:Sourc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olicyApprover xmlns="b587f270-5343-468f-874f-e7b5a707415b">Requirements and Process Committee</PolicyApprover>
    <lad1fd3da6e341e2a8ac56c4f85583e3 xmlns="b587f270-5343-468f-874f-e7b5a707415b">
      <Terms xmlns="http://schemas.microsoft.com/office/infopath/2007/PartnerControls">
        <TermInfo xmlns="http://schemas.microsoft.com/office/infopath/2007/PartnerControls">
          <TermName xmlns="http://schemas.microsoft.com/office/infopath/2007/PartnerControls">Site management</TermName>
          <TermId xmlns="http://schemas.microsoft.com/office/infopath/2007/PartnerControls">cb2e450f-b2dd-48b6-9b79-5e8c15234c2f</TermId>
        </TermInfo>
      </Terms>
    </lad1fd3da6e341e2a8ac56c4f85583e3>
    <PolicyApprovedDate xmlns="b587f270-5343-468f-874f-e7b5a707415b">2020-08-17T22:00:00+00:00</PolicyApprovedDate>
    <PolicyPublishedDate xmlns="b587f270-5343-468f-874f-e7b5a707415b">2020-08-17T22:00:00+00:00</PolicyPublishedDate>
    <TaxKeywordTaxHTField xmlns="b587f270-5343-468f-874f-e7b5a707415b">
      <Terms xmlns="http://schemas.microsoft.com/office/infopath/2007/PartnerControls">
        <TermInfo xmlns="http://schemas.microsoft.com/office/infopath/2007/PartnerControls">
          <TermName xmlns="http://schemas.microsoft.com/office/infopath/2007/PartnerControls">ZSMS</TermName>
          <TermId xmlns="http://schemas.microsoft.com/office/infopath/2007/PartnerControls">08cbe0fc-8830-46fb-9742-23d0967eb99d</TermId>
        </TermInfo>
        <TermInfo xmlns="http://schemas.microsoft.com/office/infopath/2007/PartnerControls">
          <TermName xmlns="http://schemas.microsoft.com/office/infopath/2007/PartnerControls">Zutari Site Management System</TermName>
          <TermId xmlns="http://schemas.microsoft.com/office/infopath/2007/PartnerControls">e62723ed-bd9c-4a9b-a601-cd54b22dbb85</TermId>
        </TermInfo>
        <TermInfo xmlns="http://schemas.microsoft.com/office/infopath/2007/PartnerControls">
          <TermName xmlns="http://schemas.microsoft.com/office/infopath/2007/PartnerControls">Site management system</TermName>
          <TermId xmlns="http://schemas.microsoft.com/office/infopath/2007/PartnerControls">26f06149-7f59-4ac2-88b0-43c69da7d591</TermId>
        </TermInfo>
      </Terms>
    </TaxKeywordTaxHTField>
    <PolicyNextReviewDate xmlns="b587f270-5343-468f-874f-e7b5a707415b">2022-08-30T22:00:00+00:00</PolicyNextReviewDate>
    <ProcessOwner xmlns="b587f270-5343-468f-874f-e7b5a707415b">
      <UserInfo>
        <DisplayName>Louis De Klerk  (jnr)</DisplayName>
        <AccountId>59</AccountId>
        <AccountType/>
      </UserInfo>
    </ProcessOwner>
    <hf71b80d41f24cb2be149c4a9f615e63 xmlns="b587f270-5343-468f-874f-e7b5a707415b">
      <Terms xmlns="http://schemas.microsoft.com/office/infopath/2007/PartnerControls">
        <TermInfo xmlns="http://schemas.microsoft.com/office/infopath/2007/PartnerControls">
          <TermName xmlns="http://schemas.microsoft.com/office/infopath/2007/PartnerControls">Africa</TermName>
          <TermId xmlns="http://schemas.microsoft.com/office/infopath/2007/PartnerControls">3a7ef652-18f7-437f-8745-dab64a8af483</TermId>
        </TermInfo>
      </Terms>
    </hf71b80d41f24cb2be149c4a9f615e63>
    <TaxCatchAll xmlns="b587f270-5343-468f-874f-e7b5a707415b">
      <Value>23</Value>
      <Value>22</Value>
      <Value>21</Value>
      <Value>20</Value>
      <Value>1</Value>
    </TaxCatchAll>
    <ContentOwnerRole xmlns="b587f270-5343-468f-874f-e7b5a707415b">PSH Construction</ContentOwnerRol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Governance and management system Document" ma:contentTypeID="0x010100A15A4E8271EBB24CB15157B6C4517D080067E4BADB1DBA7141A7F4411B8D41DDF2" ma:contentTypeVersion="14" ma:contentTypeDescription="base for Governance and management system Documents" ma:contentTypeScope="" ma:versionID="d579a41c997cee51ac8fbe08c261f6af">
  <xsd:schema xmlns:xsd="http://www.w3.org/2001/XMLSchema" xmlns:xs="http://www.w3.org/2001/XMLSchema" xmlns:p="http://schemas.microsoft.com/office/2006/metadata/properties" xmlns:ns2="b587f270-5343-468f-874f-e7b5a707415b" xmlns:ns3="98faa3fa-2abd-4e4a-9bbc-ff5071edbea6" targetNamespace="http://schemas.microsoft.com/office/2006/metadata/properties" ma:root="true" ma:fieldsID="e7bbabae7bf5334194b1bc4dd5c3db4e" ns2:_="" ns3:_="">
    <xsd:import namespace="b587f270-5343-468f-874f-e7b5a707415b"/>
    <xsd:import namespace="98faa3fa-2abd-4e4a-9bbc-ff5071edbea6"/>
    <xsd:element name="properties">
      <xsd:complexType>
        <xsd:sequence>
          <xsd:element name="documentManagement">
            <xsd:complexType>
              <xsd:all>
                <xsd:element ref="ns2:ProcessOwner"/>
                <xsd:element ref="ns2:ContentOwnerRole"/>
                <xsd:element ref="ns2:PolicyApprover" minOccurs="0"/>
                <xsd:element ref="ns2:PolicyApprovedDate" minOccurs="0"/>
                <xsd:element ref="ns2:PolicyPublishedDate" minOccurs="0"/>
                <xsd:element ref="ns2:PolicyNextReviewDate" minOccurs="0"/>
                <xsd:element ref="ns2:lad1fd3da6e341e2a8ac56c4f85583e3" minOccurs="0"/>
                <xsd:element ref="ns2:TaxKeywordTaxHTField" minOccurs="0"/>
                <xsd:element ref="ns2:hf71b80d41f24cb2be149c4a9f615e63" minOccurs="0"/>
                <xsd:element ref="ns2:TaxCatchAll" minOccurs="0"/>
                <xsd:element ref="ns2:TaxCatchAllLabe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87f270-5343-468f-874f-e7b5a707415b" elementFormDefault="qualified">
    <xsd:import namespace="http://schemas.microsoft.com/office/2006/documentManagement/types"/>
    <xsd:import namespace="http://schemas.microsoft.com/office/infopath/2007/PartnerControls"/>
    <xsd:element name="ProcessOwner" ma:index="2" ma:displayName="Zutari Content Owner" ma:list="UserInfo" ma:SharePointGroup="0" ma:internalName="Process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ntentOwnerRole" ma:index="3" ma:displayName="Content Owner Role" ma:internalName="ContentOwnerRole" ma:readOnly="false">
      <xsd:simpleType>
        <xsd:restriction base="dms:Text">
          <xsd:maxLength value="255"/>
        </xsd:restriction>
      </xsd:simpleType>
    </xsd:element>
    <xsd:element name="PolicyApprover" ma:index="4" nillable="true" ma:displayName="Content Approver" ma:default="Requirements and Process Committee" ma:description="Responsible for final approval of content" ma:internalName="PolicyApprover" ma:readOnly="false">
      <xsd:simpleType>
        <xsd:restriction base="dms:Text">
          <xsd:maxLength value="255"/>
        </xsd:restriction>
      </xsd:simpleType>
    </xsd:element>
    <xsd:element name="PolicyApprovedDate" ma:index="5" nillable="true" ma:displayName="Approval Date" ma:description="Date Policy was last approved" ma:format="DateOnly" ma:internalName="PolicyApprovedDate" ma:readOnly="false">
      <xsd:simpleType>
        <xsd:restriction base="dms:DateTime"/>
      </xsd:simpleType>
    </xsd:element>
    <xsd:element name="PolicyPublishedDate" ma:index="6" nillable="true" ma:displayName="Published Date" ma:description="Date policy was last published" ma:format="DateOnly" ma:internalName="PolicyPublishedDate" ma:readOnly="false">
      <xsd:simpleType>
        <xsd:restriction base="dms:DateTime"/>
      </xsd:simpleType>
    </xsd:element>
    <xsd:element name="PolicyNextReviewDate" ma:index="7" nillable="true" ma:displayName="Next Review Date" ma:format="DateOnly" ma:internalName="PolicyNextReviewDate" ma:readOnly="false">
      <xsd:simpleType>
        <xsd:restriction base="dms:DateTime"/>
      </xsd:simpleType>
    </xsd:element>
    <xsd:element name="lad1fd3da6e341e2a8ac56c4f85583e3" ma:index="14" ma:taxonomy="true" ma:internalName="lad1fd3da6e341e2a8ac56c4f85583e3" ma:taxonomyFieldName="ZutariDocumentType" ma:displayName="Document Type" ma:readOnly="false" ma:default="" ma:fieldId="{5ad1fd3d-a6e3-41e2-a8ac-56c4f85583e3}" ma:sspId="c02efd5e-dc8e-4eb5-87c0-19f852f5e258" ma:termSetId="2d2c22f9-e412-4e5f-8485-ba36c21506e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15" nillable="true" ma:taxonomy="true" ma:internalName="TaxKeywordTaxHTField" ma:taxonomyFieldName="TaxKeyword" ma:displayName="Enterprise Keywords" ma:readOnly="false" ma:fieldId="{23f27201-bee3-471e-b2e7-b64fd8b7ca38}" ma:taxonomyMulti="true" ma:sspId="c02efd5e-dc8e-4eb5-87c0-19f852f5e258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hf71b80d41f24cb2be149c4a9f615e63" ma:index="16" nillable="true" ma:taxonomy="true" ma:internalName="hf71b80d41f24cb2be149c4a9f615e63" ma:taxonomyFieldName="ZutariLocation" ma:displayName="Zutari Location" ma:readOnly="false" ma:default="1;#Africa|3a7ef652-18f7-437f-8745-dab64a8af483" ma:fieldId="{1f71b80d-41f2-4cb2-be14-9c4a9f615e63}" ma:taxonomyMulti="true" ma:sspId="c02efd5e-dc8e-4eb5-87c0-19f852f5e258" ma:termSetId="a687d1bc-48db-4e1f-bc10-2a474e4229a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7" nillable="true" ma:displayName="Taxonomy Catch All Column" ma:hidden="true" ma:list="{9fc42352-7acc-4336-8e4d-b61c5367159c}" ma:internalName="TaxCatchAll" ma:readOnly="false" ma:showField="CatchAllData" ma:web="98faa3fa-2abd-4e4a-9bbc-ff5071edbea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8" nillable="true" ma:displayName="Taxonomy Catch All Column1" ma:hidden="true" ma:list="{9fc42352-7acc-4336-8e4d-b61c5367159c}" ma:internalName="TaxCatchAllLabel" ma:readOnly="true" ma:showField="CatchAllDataLabel" ma:web="98faa3fa-2abd-4e4a-9bbc-ff5071edbea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faa3fa-2abd-4e4a-9bbc-ff5071edbea6" elementFormDefault="qualified">
    <xsd:import namespace="http://schemas.microsoft.com/office/2006/documentManagement/types"/>
    <xsd:import namespace="http://schemas.microsoft.com/office/infopath/2007/PartnerControls"/>
    <xsd:element name="SharedWithUsers" ma:index="2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haredContentType xmlns="Microsoft.SharePoint.Taxonomy.ContentTypeSync" SourceId="c02efd5e-dc8e-4eb5-87c0-19f852f5e258" ContentTypeId="0x010100A15A4E8271EBB24CB15157B6C4517D08" PreviousValue="false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root>
  <date>Report Date</date>
  <projectname>Project Name</projectname>
  <projectno>Project number</projectno>
  <revision>Current Revision No</revision>
  <currentrevision>Revision </currentrevision>
  <reference/>
  <company>
    <companyname>Company Name</companyname>
    <companyabn>Company ABN</companyabn>
    <companyaddress1>Company Address1</companyaddress1>
    <companyaddress2>Company Address2</companyaddress2>
    <companyaddress3>Company Address3</companyaddress3>
    <companytelephone>Company Telephone</companytelephone>
    <companyfax>Company Fax</companyfax>
    <companyemail>Company Email</companyemail>
    <companyweb>Company Web</companyweb>
  </company>
</root>
</file>

<file path=customXml/itemProps1.xml><?xml version="1.0" encoding="utf-8"?>
<ds:datastoreItem xmlns:ds="http://schemas.openxmlformats.org/officeDocument/2006/customXml" ds:itemID="{418F96A0-3B34-42A9-9E07-826B25B224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2CA536B-7DAB-4F11-AA78-C28E8808E44F}">
  <ds:schemaRefs>
    <ds:schemaRef ds:uri="http://schemas.microsoft.com/office/2006/metadata/properties"/>
    <ds:schemaRef ds:uri="http://schemas.microsoft.com/office/infopath/2007/PartnerControls"/>
    <ds:schemaRef ds:uri="b587f270-5343-468f-874f-e7b5a707415b"/>
  </ds:schemaRefs>
</ds:datastoreItem>
</file>

<file path=customXml/itemProps3.xml><?xml version="1.0" encoding="utf-8"?>
<ds:datastoreItem xmlns:ds="http://schemas.openxmlformats.org/officeDocument/2006/customXml" ds:itemID="{92AC9604-B0AA-4E31-BC2E-2B41B652A8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87f270-5343-468f-874f-e7b5a707415b"/>
    <ds:schemaRef ds:uri="98faa3fa-2abd-4e4a-9bbc-ff5071edbe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2981093-7766-471E-A268-4C585AC46443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7B5A7D97-79DD-49AB-8ECB-EF0FE4CE31A6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15F352CB-ED4F-47D0-B9EA-419D586F223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Agenda.dotm</Template>
  <TotalTime>0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Aurecon</Company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Louis (jnr) de Klerk</dc:creator>
  <cp:keywords>ZSMS; Zutari Site Management System; Site management system</cp:keywords>
  <cp:lastModifiedBy>NTSIKA SOKASI</cp:lastModifiedBy>
  <cp:revision>2</cp:revision>
  <cp:lastPrinted>2025-07-24T10:25:00Z</cp:lastPrinted>
  <dcterms:created xsi:type="dcterms:W3CDTF">2025-10-04T08:33:00Z</dcterms:created>
  <dcterms:modified xsi:type="dcterms:W3CDTF">2025-10-04T08:33:00Z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0x010100A15A4E8271EBB24CB15157B6C4517D080067E4BADB1DBA7141A7F4411B8D41DDF2</vt:lpwstr>
  </property>
  <property fmtid="{D5CDD505-2E9C-101B-9397-08002B2CF9AE}" pid="3" name="TaxKeyword">
    <vt:lpwstr>20;#ZSMS|08cbe0fc-8830-46fb-9742-23d0967eb99d;#22;#Zutari Site Management System|e62723ed-bd9c-4a9b-a601-cd54b22dbb85;#21;#Site management system|26f06149-7f59-4ac2-88b0-43c69da7d591</vt:lpwstr>
  </property>
  <property fmtid="{D5CDD505-2E9C-101B-9397-08002B2CF9AE}" pid="4" name="ZutariDocumentType">
    <vt:lpwstr>23;#Site management|cb2e450f-b2dd-48b6-9b79-5e8c15234c2f</vt:lpwstr>
  </property>
  <property fmtid="{D5CDD505-2E9C-101B-9397-08002B2CF9AE}" pid="5" name="ZutariLocation">
    <vt:lpwstr>1;#Africa|3a7ef652-18f7-437f-8745-dab64a8af483</vt:lpwstr>
  </property>
</Properties>
</file>